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0E0" w:rsidRPr="00DC30E0" w:rsidRDefault="00DC30E0" w:rsidP="00DC30E0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clear" w:color="auto" w:fill="00FFFF"/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20"/>
          <w:lang w:eastAsia="de-DE"/>
        </w:rPr>
      </w:pPr>
      <w:bookmarkStart w:id="0" w:name="_GoBack"/>
      <w:bookmarkEnd w:id="0"/>
      <w:r w:rsidRPr="00DC30E0">
        <w:rPr>
          <w:rFonts w:ascii="Arial" w:eastAsia="Times New Roman" w:hAnsi="Arial" w:cs="Times New Roman"/>
          <w:b/>
          <w:sz w:val="32"/>
          <w:szCs w:val="20"/>
          <w:lang w:eastAsia="de-DE"/>
        </w:rPr>
        <w:t>Gefährdungs/Belastungsbeurteilung und deren Dokumentation</w: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b/>
          <w:sz w:val="32"/>
          <w:szCs w:val="32"/>
          <w:u w:val="single"/>
          <w:lang w:eastAsia="de-DE"/>
        </w:rPr>
      </w:pPr>
    </w:p>
    <w:p w:rsidR="00DC30E0" w:rsidRPr="00DC30E0" w:rsidRDefault="00DC30E0" w:rsidP="00DC30E0">
      <w:pPr>
        <w:spacing w:after="0" w:line="240" w:lineRule="auto"/>
        <w:jc w:val="center"/>
        <w:rPr>
          <w:rFonts w:ascii="Arial" w:eastAsia="Times New Roman" w:hAnsi="Arial" w:cs="Times New Roman"/>
          <w:b/>
          <w:sz w:val="26"/>
          <w:szCs w:val="20"/>
          <w:u w:val="single"/>
          <w:lang w:eastAsia="de-DE"/>
        </w:rPr>
      </w:pPr>
      <w:r w:rsidRPr="00DC30E0">
        <w:rPr>
          <w:rFonts w:ascii="Arial" w:eastAsia="Times New Roman" w:hAnsi="Arial" w:cs="Times New Roman"/>
          <w:b/>
          <w:sz w:val="26"/>
          <w:szCs w:val="20"/>
          <w:u w:val="single"/>
          <w:lang w:eastAsia="de-DE"/>
        </w:rPr>
        <w:t>Ablaufschema</w: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83820</wp:posOffset>
                </wp:positionV>
                <wp:extent cx="549275" cy="274955"/>
                <wp:effectExtent l="0" t="0" r="0" b="0"/>
                <wp:wrapNone/>
                <wp:docPr id="36" name="Abgerundetes Rechtec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275" cy="2749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E7CDD" w:rsidRDefault="00AE7CDD" w:rsidP="00DC30E0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bgerundetes Rechteck 36" o:spid="_x0000_s1026" style="position:absolute;margin-left:209.9pt;margin-top:6.6pt;width:43.25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" o:allowincell="f" stroked="f">
                <v:textbox inset="2pt,2pt,2pt,2pt">
                  <w:txbxContent>
                    <w:p w:rsidR="00AE7CDD" w:rsidRDefault="00AE7CDD" w:rsidP="00DC30E0">
                      <w:pPr>
                        <w:shd w:val="clear" w:color="auto" w:fill="FFFFFF"/>
                        <w:jc w:val="center"/>
                      </w:pPr>
                      <w:r>
                        <w:rPr>
                          <w:b/>
                          <w:sz w:val="3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24765</wp:posOffset>
                </wp:positionV>
                <wp:extent cx="915035" cy="457835"/>
                <wp:effectExtent l="0" t="0" r="0" b="0"/>
                <wp:wrapNone/>
                <wp:docPr id="35" name="Ellips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45783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148DC6" id="Ellipse 35" o:spid="_x0000_s1026" style="position:absolute;margin-left:195.6pt;margin-top:1.95pt;width:72.05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" o:allowincell="f" filled="f" strokeweight="1pt"/>
            </w:pict>
          </mc:Fallback>
        </mc:AlternateConten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33655</wp:posOffset>
                </wp:positionV>
                <wp:extent cx="635" cy="457835"/>
                <wp:effectExtent l="0" t="0" r="0" b="0"/>
                <wp:wrapNone/>
                <wp:docPr id="34" name="Gerade Verbindung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A21B6" id="Gerade Verbindung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2.65pt" to="231.6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" o:allowincell="f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25" w:color="000000" w:fill="FFFFFF"/>
        <w:spacing w:after="0" w:line="240" w:lineRule="auto"/>
        <w:jc w:val="center"/>
        <w:rPr>
          <w:rFonts w:ascii="Arial" w:eastAsia="Times New Roman" w:hAnsi="Arial" w:cs="Times New Roman"/>
          <w:b/>
          <w:sz w:val="28"/>
          <w:szCs w:val="20"/>
          <w:lang w:eastAsia="de-DE"/>
        </w:rPr>
      </w:pPr>
      <w:r w:rsidRPr="00DC30E0">
        <w:rPr>
          <w:rFonts w:ascii="Arial" w:eastAsia="Times New Roman" w:hAnsi="Arial" w:cs="Times New Roman"/>
          <w:b/>
          <w:sz w:val="28"/>
          <w:szCs w:val="20"/>
          <w:lang w:eastAsia="de-DE"/>
        </w:rPr>
        <w:t>Arbeitsblatt A:</w:t>
      </w:r>
      <w:r w:rsidRPr="00DC30E0">
        <w:rPr>
          <w:rFonts w:ascii="Arial" w:eastAsia="Times New Roman" w:hAnsi="Arial" w:cs="Times New Roman"/>
          <w:b/>
          <w:sz w:val="28"/>
          <w:szCs w:val="20"/>
          <w:lang w:eastAsia="de-DE"/>
        </w:rPr>
        <w:tab/>
        <w:t>Erfassung der Arbeitsorganisation des Betriebes</w: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31115</wp:posOffset>
                </wp:positionV>
                <wp:extent cx="635" cy="457835"/>
                <wp:effectExtent l="0" t="0" r="0" b="0"/>
                <wp:wrapNone/>
                <wp:docPr id="33" name="Gerade Verbindung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E0FCB" id="Gerade Verbindung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2.45pt" to="231.6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" o:allowincell="f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after="0" w:line="240" w:lineRule="auto"/>
        <w:jc w:val="center"/>
        <w:rPr>
          <w:rFonts w:ascii="Arial" w:eastAsia="Times New Roman" w:hAnsi="Arial" w:cs="Times New Roman"/>
          <w:b/>
          <w:sz w:val="28"/>
          <w:szCs w:val="20"/>
          <w:lang w:eastAsia="de-DE"/>
        </w:rPr>
      </w:pPr>
      <w:r w:rsidRPr="00DC30E0">
        <w:rPr>
          <w:rFonts w:ascii="Arial" w:eastAsia="Times New Roman" w:hAnsi="Arial" w:cs="Times New Roman"/>
          <w:b/>
          <w:sz w:val="28"/>
          <w:szCs w:val="20"/>
          <w:lang w:eastAsia="de-DE"/>
        </w:rPr>
        <w:t>Ermittlung der Gefährdungs- / Belastungsfaktoren</w: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15240</wp:posOffset>
                </wp:positionV>
                <wp:extent cx="635" cy="366395"/>
                <wp:effectExtent l="0" t="0" r="0" b="0"/>
                <wp:wrapNone/>
                <wp:docPr id="32" name="Gerade Verbindung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63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E3020" id="Gerade Verbindung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1.2pt" to="231.6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" o:allowincell="f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97790</wp:posOffset>
                </wp:positionV>
                <wp:extent cx="1006475" cy="549275"/>
                <wp:effectExtent l="0" t="0" r="0" b="0"/>
                <wp:wrapNone/>
                <wp:docPr id="31" name="Gerade Verbindung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6475" cy="549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503F8" id="Gerade Verbindung 3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4pt,7.7pt" to="231.6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97790</wp:posOffset>
                </wp:positionV>
                <wp:extent cx="1006475" cy="549275"/>
                <wp:effectExtent l="0" t="0" r="0" b="0"/>
                <wp:wrapNone/>
                <wp:docPr id="30" name="Gerade Verbindung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6475" cy="549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B7026" id="Gerade Verbindung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7.7pt" to="310.8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7620</wp:posOffset>
                </wp:positionV>
                <wp:extent cx="1280795" cy="593090"/>
                <wp:effectExtent l="0" t="0" r="0" b="0"/>
                <wp:wrapNone/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795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E7CDD" w:rsidRDefault="00AE7CDD" w:rsidP="00DC30E0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t>Sind Gefährdungen / Belastungen vorhanden ?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29" o:spid="_x0000_s1027" style="position:absolute;margin-left:181.1pt;margin-top:.6pt;width:100.85pt;height:4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" o:allowincell="f" filled="f" stroked="f" strokeweight="1pt">
                <v:textbox inset="2pt,2pt,2pt,2pt">
                  <w:txbxContent>
                    <w:p w:rsidR="00AE7CDD" w:rsidRDefault="00AE7CDD" w:rsidP="00DC30E0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t>Sind Gefährdungen / Belastungen vorhanden 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104140</wp:posOffset>
                </wp:positionV>
                <wp:extent cx="640715" cy="380365"/>
                <wp:effectExtent l="0" t="0" r="0" b="0"/>
                <wp:wrapNone/>
                <wp:docPr id="28" name="Ellips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38036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E9C113" id="Ellipse 28" o:spid="_x0000_s1026" style="position:absolute;margin-left:346.8pt;margin-top:8.2pt;width:50.45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" o:allowincell="f" fill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635</wp:posOffset>
                </wp:positionV>
                <wp:extent cx="366395" cy="183515"/>
                <wp:effectExtent l="0" t="0" r="0" b="0"/>
                <wp:wrapNone/>
                <wp:docPr id="27" name="Rechtec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395" cy="1835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E7CDD" w:rsidRDefault="00AE7CDD" w:rsidP="00DC30E0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nein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27" o:spid="_x0000_s1028" style="position:absolute;margin-left:310.8pt;margin-top:.05pt;width:28.85pt;height:1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" o:allowincell="f" filled="f" strokeweight=".25pt">
                <v:textbox inset="2pt,2pt,2pt,2pt">
                  <w:txbxContent>
                    <w:p w:rsidR="00AE7CDD" w:rsidRDefault="00AE7CDD" w:rsidP="00DC30E0">
                      <w:pPr>
                        <w:jc w:val="center"/>
                      </w:pPr>
                      <w:r>
                        <w:rPr>
                          <w:sz w:val="20"/>
                        </w:rPr>
                        <w:t>nein</w:t>
                      </w:r>
                    </w:p>
                  </w:txbxContent>
                </v:textbox>
              </v:rect>
            </w:pict>
          </mc:Fallback>
        </mc:AlternateConten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15875</wp:posOffset>
                </wp:positionV>
                <wp:extent cx="457835" cy="274320"/>
                <wp:effectExtent l="0" t="0" r="0" b="0"/>
                <wp:wrapNone/>
                <wp:docPr id="26" name="Rechtec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83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E7CDD" w:rsidRDefault="00AE7CDD" w:rsidP="00DC30E0">
                            <w:pPr>
                              <w:jc w:val="center"/>
                            </w:pPr>
                            <w:r>
                              <w:t>Ende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26" o:spid="_x0000_s1029" style="position:absolute;margin-left:354pt;margin-top:1.25pt;width:36.0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" o:allowincell="f" filled="f" stroked="f">
                <v:textbox inset="2pt,2pt,2pt,2pt">
                  <w:txbxContent>
                    <w:p w:rsidR="00AE7CDD" w:rsidRDefault="00AE7CDD" w:rsidP="00DC30E0">
                      <w:pPr>
                        <w:jc w:val="center"/>
                      </w:pPr>
                      <w:r>
                        <w:t>Ende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107315</wp:posOffset>
                </wp:positionV>
                <wp:extent cx="366395" cy="635"/>
                <wp:effectExtent l="0" t="0" r="0" b="0"/>
                <wp:wrapNone/>
                <wp:docPr id="25" name="Gerade Verbindung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F0673" id="Gerade Verbindung 2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8pt,8.45pt" to="339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107315</wp:posOffset>
                </wp:positionV>
                <wp:extent cx="1006475" cy="457835"/>
                <wp:effectExtent l="0" t="0" r="0" b="0"/>
                <wp:wrapNone/>
                <wp:docPr id="24" name="Gerade Verbindung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6475" cy="4578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416A0" id="Gerade Verbindung 2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8.45pt" to="310.8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107315</wp:posOffset>
                </wp:positionV>
                <wp:extent cx="1006475" cy="457835"/>
                <wp:effectExtent l="0" t="0" r="0" b="0"/>
                <wp:wrapNone/>
                <wp:docPr id="23" name="Gerade Verbindung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6475" cy="4578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AB5B3" id="Gerade Verbindung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4pt,8.45pt" to="231.6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130810</wp:posOffset>
                </wp:positionV>
                <wp:extent cx="183515" cy="274955"/>
                <wp:effectExtent l="0" t="0" r="0" b="0"/>
                <wp:wrapNone/>
                <wp:docPr id="22" name="Rechtec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2749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E7CDD" w:rsidRDefault="00AE7CDD" w:rsidP="00DC30E0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ja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22" o:spid="_x0000_s1030" style="position:absolute;margin-left:246pt;margin-top:10.3pt;width:14.45pt;height:2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" o:allowincell="f" filled="f" strokeweight=".25pt">
                <v:textbox inset="2pt,2pt,2pt,2pt">
                  <w:txbxContent>
                    <w:p w:rsidR="00AE7CDD" w:rsidRDefault="00AE7CDD" w:rsidP="00DC30E0">
                      <w:pPr>
                        <w:jc w:val="center"/>
                      </w:pPr>
                      <w:r>
                        <w:rPr>
                          <w:sz w:val="20"/>
                        </w:rPr>
                        <w:t>ja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24765</wp:posOffset>
                </wp:positionV>
                <wp:extent cx="635" cy="457835"/>
                <wp:effectExtent l="0" t="0" r="0" b="0"/>
                <wp:wrapNone/>
                <wp:docPr id="21" name="Gerade Verbindung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A5BE6" id="Gerade Verbindung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1.95pt" to="231.6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" o:allowincell="f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25" w:color="000000" w:fill="FFFFFF"/>
        <w:spacing w:after="0" w:line="240" w:lineRule="auto"/>
        <w:jc w:val="center"/>
        <w:rPr>
          <w:rFonts w:ascii="Arial" w:eastAsia="Times New Roman" w:hAnsi="Arial" w:cs="Times New Roman"/>
          <w:b/>
          <w:sz w:val="28"/>
          <w:szCs w:val="20"/>
          <w:lang w:eastAsia="de-DE"/>
        </w:rPr>
      </w:pPr>
      <w:r w:rsidRPr="00DC30E0">
        <w:rPr>
          <w:rFonts w:ascii="Arial" w:eastAsia="Times New Roman" w:hAnsi="Arial" w:cs="Times New Roman"/>
          <w:b/>
          <w:sz w:val="28"/>
          <w:szCs w:val="20"/>
          <w:lang w:eastAsia="de-DE"/>
        </w:rPr>
        <w:t>Arbeitsplatz B:</w:t>
      </w:r>
      <w:r w:rsidRPr="00DC30E0">
        <w:rPr>
          <w:rFonts w:ascii="Arial" w:eastAsia="Times New Roman" w:hAnsi="Arial" w:cs="Times New Roman"/>
          <w:b/>
          <w:sz w:val="28"/>
          <w:szCs w:val="20"/>
          <w:lang w:eastAsia="de-DE"/>
        </w:rPr>
        <w:tab/>
        <w:t>Gefährdungs- / Belastungsbeurteilung</w:t>
      </w:r>
    </w:p>
    <w:p w:rsidR="00DC30E0" w:rsidRPr="00DC30E0" w:rsidRDefault="00DC30E0" w:rsidP="00DC30E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25" w:color="000000" w:fill="FFFFFF"/>
        <w:spacing w:after="0" w:line="240" w:lineRule="auto"/>
        <w:jc w:val="center"/>
        <w:rPr>
          <w:rFonts w:ascii="Arial" w:eastAsia="Times New Roman" w:hAnsi="Arial" w:cs="Times New Roman"/>
          <w:sz w:val="28"/>
          <w:szCs w:val="20"/>
          <w:lang w:eastAsia="de-DE"/>
        </w:rPr>
      </w:pPr>
      <w:r w:rsidRPr="00DC30E0">
        <w:rPr>
          <w:rFonts w:ascii="Arial" w:eastAsia="Times New Roman" w:hAnsi="Arial" w:cs="Times New Roman"/>
          <w:sz w:val="28"/>
          <w:szCs w:val="20"/>
          <w:lang w:eastAsia="de-DE"/>
        </w:rPr>
        <w:t>Schutzziele / Maßnahmen</w: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31115</wp:posOffset>
                </wp:positionV>
                <wp:extent cx="635" cy="457835"/>
                <wp:effectExtent l="0" t="0" r="0" b="0"/>
                <wp:wrapNone/>
                <wp:docPr id="40" name="Gerade Verbindung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E58AE" id="Gerade Verbindung 4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2.45pt" to="231.6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" o:allowincell="f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25" w:color="000000" w:fill="FFFFFF"/>
        <w:tabs>
          <w:tab w:val="left" w:pos="2127"/>
        </w:tabs>
        <w:spacing w:after="0" w:line="240" w:lineRule="auto"/>
        <w:jc w:val="center"/>
        <w:rPr>
          <w:rFonts w:ascii="Arial" w:eastAsia="Times New Roman" w:hAnsi="Arial" w:cs="Times New Roman"/>
          <w:b/>
          <w:color w:val="000000"/>
          <w:sz w:val="28"/>
          <w:szCs w:val="20"/>
          <w:lang w:eastAsia="de-DE"/>
        </w:rPr>
      </w:pPr>
      <w:r w:rsidRPr="00DC30E0">
        <w:rPr>
          <w:rFonts w:ascii="Arial" w:eastAsia="Times New Roman" w:hAnsi="Arial" w:cs="Times New Roman"/>
          <w:b/>
          <w:color w:val="000000"/>
          <w:sz w:val="28"/>
          <w:szCs w:val="20"/>
          <w:lang w:eastAsia="de-DE"/>
        </w:rPr>
        <w:t>Arbeitsblatt C:</w:t>
      </w:r>
      <w:r w:rsidRPr="00DC30E0">
        <w:rPr>
          <w:rFonts w:ascii="Arial" w:eastAsia="Times New Roman" w:hAnsi="Arial" w:cs="Times New Roman"/>
          <w:b/>
          <w:color w:val="000000"/>
          <w:sz w:val="28"/>
          <w:szCs w:val="20"/>
          <w:lang w:eastAsia="de-DE"/>
        </w:rPr>
        <w:tab/>
        <w:t>Wirkungskontrolle der getroffenen Maßnahmen</w: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31115</wp:posOffset>
                </wp:positionV>
                <wp:extent cx="635" cy="457835"/>
                <wp:effectExtent l="0" t="0" r="0" b="0"/>
                <wp:wrapNone/>
                <wp:docPr id="39" name="Gerade Verbindung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8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C61BE" id="Gerade Verbindung 3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2.45pt" to="231.6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" o:allowincell="f" strokeweight="1pt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116205</wp:posOffset>
                </wp:positionV>
                <wp:extent cx="640715" cy="366395"/>
                <wp:effectExtent l="0" t="0" r="0" b="0"/>
                <wp:wrapNone/>
                <wp:docPr id="38" name="Abgerundetes Rechteck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3663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E7CDD" w:rsidRDefault="00AE7CDD" w:rsidP="00DC30E0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Ende</w:t>
                            </w:r>
                          </w:p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bgerundetes Rechteck 38" o:spid="_x0000_s1031" style="position:absolute;margin-left:202.7pt;margin-top:9.15pt;width:50.45pt;height:2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" o:allowincell="f" filled="f" stroked="f">
                <v:textbox inset="2pt,2pt,2pt,2pt">
                  <w:txbxContent>
                    <w:p w:rsidR="00AE7CDD" w:rsidRDefault="00AE7CDD" w:rsidP="00DC30E0">
                      <w:pPr>
                        <w:shd w:val="clear" w:color="auto" w:fill="FFFFFF"/>
                        <w:jc w:val="center"/>
                      </w:pPr>
                      <w:r>
                        <w:rPr>
                          <w:b/>
                          <w:sz w:val="36"/>
                        </w:rPr>
                        <w:t>Ende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24765</wp:posOffset>
                </wp:positionV>
                <wp:extent cx="823595" cy="549275"/>
                <wp:effectExtent l="0" t="0" r="0" b="0"/>
                <wp:wrapNone/>
                <wp:docPr id="37" name="Ellips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5492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DDB230" id="Ellipse 37" o:spid="_x0000_s1026" style="position:absolute;margin-left:195.6pt;margin-top:1.95pt;width:64.85pt;height:4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" o:allowincell="f" filled="f"/>
            </w:pict>
          </mc:Fallback>
        </mc:AlternateContent>
      </w:r>
    </w:p>
    <w:p w:rsid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7768AB" w:rsidRPr="00DC30E0" w:rsidRDefault="007768AB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30E0" w:rsidRPr="00DC30E0" w:rsidRDefault="00DC30E0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30E0" w:rsidRPr="00DC30E0" w:rsidRDefault="00DC30E0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30E0" w:rsidRPr="00DC30E0" w:rsidRDefault="00DC30E0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30E0" w:rsidRDefault="00DC30E0" w:rsidP="00DC30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C30E0" w:rsidRPr="00DC30E0" w:rsidRDefault="00DC30E0" w:rsidP="00DC30E0">
      <w:pPr>
        <w:spacing w:after="0" w:line="240" w:lineRule="auto"/>
        <w:jc w:val="center"/>
        <w:rPr>
          <w:rFonts w:ascii="Arial" w:eastAsia="Times New Roman" w:hAnsi="Arial" w:cs="Times New Roman"/>
          <w:sz w:val="32"/>
          <w:szCs w:val="20"/>
          <w:lang w:eastAsia="de-DE"/>
        </w:rPr>
      </w:pPr>
      <w:r w:rsidRPr="00DC30E0">
        <w:rPr>
          <w:rFonts w:ascii="Arial" w:eastAsia="Times New Roman" w:hAnsi="Arial" w:cs="Times New Roman"/>
          <w:sz w:val="32"/>
          <w:szCs w:val="20"/>
          <w:lang w:eastAsia="de-DE"/>
        </w:rPr>
        <w:lastRenderedPageBreak/>
        <w:t>Ablaufschema: Gefährdungsbeurteilung am Arbeitsplatz</w:t>
      </w:r>
    </w:p>
    <w:p w:rsidR="00DC30E0" w:rsidRPr="00DC30E0" w:rsidRDefault="00DC30E0" w:rsidP="00DC30E0">
      <w:pPr>
        <w:spacing w:after="0" w:line="240" w:lineRule="auto"/>
        <w:jc w:val="center"/>
        <w:rPr>
          <w:rFonts w:ascii="Arial" w:eastAsia="Times New Roman" w:hAnsi="Arial" w:cs="Times New Roman"/>
          <w:sz w:val="32"/>
          <w:szCs w:val="20"/>
          <w:lang w:eastAsia="de-DE"/>
        </w:rPr>
      </w:pPr>
      <w:r>
        <w:rPr>
          <w:rFonts w:ascii="Arial" w:eastAsia="Times New Roman" w:hAnsi="Arial" w:cs="Times New Roman"/>
          <w:noProof/>
          <w:sz w:val="32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140335</wp:posOffset>
                </wp:positionV>
                <wp:extent cx="4023360" cy="274320"/>
                <wp:effectExtent l="0" t="0" r="15240" b="11430"/>
                <wp:wrapNone/>
                <wp:docPr id="65" name="Textfeld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2743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DD" w:rsidRPr="00DC30E0" w:rsidRDefault="00AE7CDD" w:rsidP="002833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C30E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Erfassung der Arbeitsplätze/bereiche des Betriebes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5" o:spid="_x0000_s1032" type="#_x0000_t202" style="position:absolute;left:0;text-align:left;margin-left:77.9pt;margin-top:11.05pt;width:316.8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" o:allowincell="f" fillcolor="silver">
                <v:textbox>
                  <w:txbxContent>
                    <w:p w:rsidR="00AE7CDD" w:rsidRPr="00DC30E0" w:rsidRDefault="00AE7CDD" w:rsidP="0028335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C30E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Erfassung der Arbeitsplätze/bereiche des Betriebes</w:t>
                      </w:r>
                    </w:p>
                  </w:txbxContent>
                </v:textbox>
              </v:shape>
            </w:pict>
          </mc:Fallback>
        </mc:AlternateContent>
      </w:r>
    </w:p>
    <w:p w:rsidR="00DC30E0" w:rsidRPr="00DC30E0" w:rsidRDefault="00DC30E0" w:rsidP="00DC30E0">
      <w:pPr>
        <w:spacing w:after="0" w:line="240" w:lineRule="auto"/>
        <w:jc w:val="center"/>
        <w:rPr>
          <w:rFonts w:ascii="Arial" w:eastAsia="Times New Roman" w:hAnsi="Arial" w:cs="Times New Roman"/>
          <w:sz w:val="32"/>
          <w:szCs w:val="20"/>
          <w:lang w:eastAsia="de-DE"/>
        </w:rPr>
      </w:pPr>
      <w:r>
        <w:rPr>
          <w:rFonts w:ascii="Arial" w:eastAsia="Times New Roman" w:hAnsi="Arial" w:cs="Times New Roman"/>
          <w:noProof/>
          <w:sz w:val="32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182245</wp:posOffset>
                </wp:positionV>
                <wp:extent cx="0" cy="182880"/>
                <wp:effectExtent l="57785" t="8255" r="56515" b="18415"/>
                <wp:wrapNone/>
                <wp:docPr id="64" name="Gerade Verbindung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8D30D" id="Gerade Verbindung 6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15pt,14.35pt" to="181.1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" o:allowincell="f">
                <v:stroke endarrow="block"/>
              </v:line>
            </w:pict>
          </mc:Fallback>
        </mc:AlternateContent>
      </w:r>
    </w:p>
    <w:p w:rsidR="00DC30E0" w:rsidRPr="00DC30E0" w:rsidRDefault="00DC30E0" w:rsidP="00DC30E0">
      <w:pPr>
        <w:spacing w:after="0" w:line="240" w:lineRule="auto"/>
        <w:jc w:val="center"/>
        <w:rPr>
          <w:rFonts w:ascii="Arial" w:eastAsia="Times New Roman" w:hAnsi="Arial" w:cs="Times New Roman"/>
          <w:sz w:val="16"/>
          <w:szCs w:val="20"/>
          <w:lang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552"/>
        <w:gridCol w:w="1134"/>
        <w:gridCol w:w="425"/>
        <w:gridCol w:w="1984"/>
        <w:gridCol w:w="851"/>
      </w:tblGrid>
      <w:tr w:rsidR="00DC30E0" w:rsidRPr="00DC30E0" w:rsidTr="00B4079F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keepNext/>
              <w:spacing w:before="60" w:after="0" w:line="240" w:lineRule="auto"/>
              <w:jc w:val="center"/>
              <w:outlineLvl w:val="0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Ermittlung der</w:t>
            </w:r>
          </w:p>
          <w:p w:rsidR="00DC30E0" w:rsidRPr="00DC30E0" w:rsidRDefault="00DC30E0" w:rsidP="00DC30E0">
            <w:pPr>
              <w:keepNext/>
              <w:spacing w:after="60" w:line="360" w:lineRule="auto"/>
              <w:jc w:val="center"/>
              <w:outlineLvl w:val="1"/>
              <w:rPr>
                <w:rFonts w:ascii="Arial" w:eastAsia="Times New Roman" w:hAnsi="Arial" w:cs="Times New Roman"/>
                <w:b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Gefährdungen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trHeight w:hRule="exact" w:val="4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0" allowOverlap="1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224155</wp:posOffset>
                      </wp:positionV>
                      <wp:extent cx="2376805" cy="1066800"/>
                      <wp:effectExtent l="19050" t="19050" r="23495" b="38100"/>
                      <wp:wrapNone/>
                      <wp:docPr id="63" name="Raut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6805" cy="1066800"/>
                              </a:xfrm>
                              <a:prstGeom prst="diamond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AE7CDD" w:rsidRPr="00DC30E0" w:rsidRDefault="00AE7CDD" w:rsidP="00DC30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Sind</w:t>
                                  </w:r>
                                </w:p>
                                <w:p w:rsidR="00AE7CDD" w:rsidRDefault="00AE7CDD" w:rsidP="00DC30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C30E0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Gefährdungen</w:t>
                                  </w:r>
                                  <w:r>
                                    <w:t xml:space="preserve"> </w:t>
                                  </w:r>
                                  <w:r w:rsidRPr="00DC30E0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vorhanden</w:t>
                                  </w:r>
                                </w:p>
                                <w:p w:rsidR="00AE7CDD" w:rsidRDefault="00AE7CDD" w:rsidP="00DC30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AE7CDD" w:rsidRDefault="00AE7CDD" w:rsidP="00DC30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AE7CDD" w:rsidRDefault="00AE7CDD" w:rsidP="00DC30E0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  <w:p w:rsidR="00AE7CDD" w:rsidRDefault="00AE7CDD" w:rsidP="00DC30E0">
                                  <w:r>
                                    <w:t>ausreichend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aute 63" o:spid="_x0000_s1033" type="#_x0000_t4" style="position:absolute;left:0;text-align:left;margin-left:87.4pt;margin-top:17.65pt;width:187.15pt;height:8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" o:allowincell="f" filled="f" fillcolor="silver" strokeweight="1.5pt">
                      <v:textbox inset="0,0,0,0">
                        <w:txbxContent>
                          <w:p w:rsidR="00AE7CDD" w:rsidRPr="00DC30E0" w:rsidRDefault="00AE7CDD" w:rsidP="00DC30E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Sind</w:t>
                            </w:r>
                          </w:p>
                          <w:p w:rsidR="00AE7CDD" w:rsidRDefault="00AE7CDD" w:rsidP="00DC30E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30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Gefährdungen</w:t>
                            </w:r>
                            <w:r>
                              <w:t xml:space="preserve"> </w:t>
                            </w:r>
                            <w:r w:rsidRPr="00DC30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vorhanden</w:t>
                            </w:r>
                          </w:p>
                          <w:p w:rsidR="00AE7CDD" w:rsidRDefault="00AE7CDD" w:rsidP="00DC30E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E7CDD" w:rsidRDefault="00AE7CDD" w:rsidP="00DC30E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E7CDD" w:rsidRDefault="00AE7CDD" w:rsidP="00DC30E0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AE7CDD" w:rsidRDefault="00AE7CDD" w:rsidP="00DC30E0">
                            <w:r>
                              <w:t>ausreichend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0" allowOverlap="1">
                      <wp:simplePos x="0" y="0"/>
                      <wp:positionH relativeFrom="column">
                        <wp:posOffset>2300605</wp:posOffset>
                      </wp:positionH>
                      <wp:positionV relativeFrom="paragraph">
                        <wp:posOffset>42545</wp:posOffset>
                      </wp:positionV>
                      <wp:extent cx="0" cy="182880"/>
                      <wp:effectExtent l="57785" t="10795" r="56515" b="15875"/>
                      <wp:wrapNone/>
                      <wp:docPr id="62" name="Gerade Verbindung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04ADC3" id="Gerade Verbindung 6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15pt,3.35pt" to="181.1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  <w:trHeight w:val="22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25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keepNext/>
              <w:spacing w:after="0" w:line="240" w:lineRule="auto"/>
              <w:outlineLvl w:val="0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  <w:trHeight w:val="22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0" allowOverlap="1">
                      <wp:simplePos x="0" y="0"/>
                      <wp:positionH relativeFrom="column">
                        <wp:posOffset>3488690</wp:posOffset>
                      </wp:positionH>
                      <wp:positionV relativeFrom="paragraph">
                        <wp:posOffset>225425</wp:posOffset>
                      </wp:positionV>
                      <wp:extent cx="2651760" cy="0"/>
                      <wp:effectExtent l="7620" t="5080" r="7620" b="13970"/>
                      <wp:wrapNone/>
                      <wp:docPr id="61" name="Gerade Verbindung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51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7D3058" id="Gerade Verbindung 6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7pt,17.75pt" to="483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" o:allowincell="f"/>
                  </w:pict>
                </mc:Fallback>
              </mc:AlternateContent>
            </w:r>
          </w:p>
        </w:tc>
        <w:tc>
          <w:tcPr>
            <w:tcW w:w="2552" w:type="dxa"/>
            <w:vMerge/>
            <w:tcBorders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8"/>
                <w:szCs w:val="20"/>
                <w:lang w:eastAsia="de-DE"/>
              </w:rPr>
            </w:pPr>
          </w:p>
          <w:p w:rsidR="00DC30E0" w:rsidRPr="00DC30E0" w:rsidRDefault="00DC30E0" w:rsidP="00DC30E0">
            <w:pPr>
              <w:keepNext/>
              <w:spacing w:before="60" w:after="0" w:line="240" w:lineRule="auto"/>
              <w:outlineLvl w:val="0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 xml:space="preserve">            nein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  <w:trHeight w:val="22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0" allowOverlap="1">
                      <wp:simplePos x="0" y="0"/>
                      <wp:positionH relativeFrom="column">
                        <wp:posOffset>6137910</wp:posOffset>
                      </wp:positionH>
                      <wp:positionV relativeFrom="paragraph">
                        <wp:posOffset>9525</wp:posOffset>
                      </wp:positionV>
                      <wp:extent cx="2540" cy="7130415"/>
                      <wp:effectExtent l="8890" t="9525" r="7620" b="13335"/>
                      <wp:wrapNone/>
                      <wp:docPr id="60" name="Gerade Verbindung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40" cy="71304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2392D9" id="Gerade Verbindung 6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3pt,.75pt" to="483.5pt,5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" o:allowincell="f"/>
                  </w:pict>
                </mc:Fallback>
              </mc:AlternateContent>
            </w:r>
          </w:p>
        </w:tc>
        <w:tc>
          <w:tcPr>
            <w:tcW w:w="2552" w:type="dxa"/>
            <w:vMerge/>
            <w:tcBorders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  <w:trHeight w:val="22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</w:pPr>
          </w:p>
        </w:tc>
        <w:tc>
          <w:tcPr>
            <w:tcW w:w="2552" w:type="dxa"/>
            <w:vMerge/>
            <w:tcBorders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  <w:trHeight w:val="22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0" allowOverlap="1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184785</wp:posOffset>
                      </wp:positionV>
                      <wp:extent cx="2376805" cy="1005840"/>
                      <wp:effectExtent l="40640" t="26670" r="40005" b="24765"/>
                      <wp:wrapNone/>
                      <wp:docPr id="59" name="Raut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6805" cy="1005840"/>
                              </a:xfrm>
                              <a:prstGeom prst="diamond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AE7CDD" w:rsidRPr="00DC30E0" w:rsidRDefault="00AE7CDD" w:rsidP="00DC30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C30E0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Eindeutig</w:t>
                                  </w:r>
                                </w:p>
                                <w:p w:rsidR="00AE7CDD" w:rsidRPr="00DC30E0" w:rsidRDefault="00AE7CDD" w:rsidP="00DC30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C30E0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erkennbar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aute 59" o:spid="_x0000_s1034" type="#_x0000_t4" style="position:absolute;left:0;text-align:left;margin-left:87.55pt;margin-top:14.55pt;width:187.15pt;height:79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" o:allowincell="f" filled="f" fillcolor="silver" strokeweight="1.5pt">
                      <v:textbox inset="0,0,0,0">
                        <w:txbxContent>
                          <w:p w:rsidR="00AE7CDD" w:rsidRPr="00DC30E0" w:rsidRDefault="00AE7CDD" w:rsidP="00DC30E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30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Eindeutig</w:t>
                            </w:r>
                          </w:p>
                          <w:p w:rsidR="00AE7CDD" w:rsidRPr="00DC30E0" w:rsidRDefault="00AE7CDD" w:rsidP="00DC30E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30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erkennbar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0" allowOverlap="1">
                      <wp:simplePos x="0" y="0"/>
                      <wp:positionH relativeFrom="column">
                        <wp:posOffset>2300605</wp:posOffset>
                      </wp:positionH>
                      <wp:positionV relativeFrom="paragraph">
                        <wp:posOffset>1905</wp:posOffset>
                      </wp:positionV>
                      <wp:extent cx="0" cy="182880"/>
                      <wp:effectExtent l="57785" t="5715" r="56515" b="20955"/>
                      <wp:wrapNone/>
                      <wp:docPr id="58" name="Gerade Verbindung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C762F7" id="Gerade Verbindung 5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15pt,.15pt" to="181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552" w:type="dxa"/>
            <w:vMerge/>
            <w:tcBorders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2552" w:type="dxa"/>
            <w:vMerge w:val="restart"/>
            <w:tcBorders>
              <w:top w:val="nil"/>
              <w:left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</w:pPr>
          </w:p>
          <w:p w:rsidR="00DC30E0" w:rsidRPr="00DC30E0" w:rsidRDefault="00DC30E0" w:rsidP="00DC30E0">
            <w:pPr>
              <w:keepNext/>
              <w:spacing w:after="0" w:line="240" w:lineRule="auto"/>
              <w:outlineLvl w:val="0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283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8"/>
                <w:szCs w:val="20"/>
                <w:lang w:eastAsia="de-DE"/>
              </w:rPr>
            </w:pPr>
          </w:p>
          <w:p w:rsidR="00DC30E0" w:rsidRPr="00DC30E0" w:rsidRDefault="00DC30E0" w:rsidP="00DC30E0">
            <w:pPr>
              <w:keepNext/>
              <w:spacing w:before="60" w:after="0" w:line="240" w:lineRule="auto"/>
              <w:jc w:val="center"/>
              <w:outlineLvl w:val="0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Feinanalyse durchführen</w:t>
            </w:r>
          </w:p>
          <w:p w:rsidR="00DC30E0" w:rsidRPr="00DC30E0" w:rsidRDefault="00DC30E0" w:rsidP="00DC30E0">
            <w:pPr>
              <w:keepNext/>
              <w:spacing w:after="0" w:line="240" w:lineRule="auto"/>
              <w:jc w:val="center"/>
              <w:outlineLvl w:val="0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(z. B. Lärmmessung, Ge</w:t>
            </w: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softHyphen/>
              <w:t>fahrstoffanalyse</w:t>
            </w:r>
          </w:p>
        </w:tc>
      </w:tr>
      <w:tr w:rsidR="00DC30E0" w:rsidRPr="00DC30E0" w:rsidTr="00B4079F">
        <w:trPr>
          <w:cantSplit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>
                      <wp:simplePos x="0" y="0"/>
                      <wp:positionH relativeFrom="column">
                        <wp:posOffset>3488690</wp:posOffset>
                      </wp:positionH>
                      <wp:positionV relativeFrom="paragraph">
                        <wp:posOffset>192405</wp:posOffset>
                      </wp:positionV>
                      <wp:extent cx="640080" cy="0"/>
                      <wp:effectExtent l="7620" t="60325" r="19050" b="53975"/>
                      <wp:wrapNone/>
                      <wp:docPr id="57" name="Gerade Verbindung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40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758EF8" id="Gerade Verbindung 5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7pt,15.15pt" to="325.1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552" w:type="dxa"/>
            <w:vMerge/>
            <w:tcBorders>
              <w:left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6"/>
                <w:szCs w:val="20"/>
                <w:lang w:eastAsia="de-DE"/>
              </w:rPr>
            </w:pPr>
          </w:p>
          <w:p w:rsidR="00DC30E0" w:rsidRPr="00DC30E0" w:rsidRDefault="00DC30E0" w:rsidP="00DC30E0">
            <w:pPr>
              <w:keepNext/>
              <w:spacing w:after="120" w:line="240" w:lineRule="auto"/>
              <w:outlineLvl w:val="0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 xml:space="preserve">             nein</w:t>
            </w:r>
          </w:p>
        </w:tc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2552" w:type="dxa"/>
            <w:vMerge/>
            <w:tcBorders>
              <w:left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>
                      <wp:simplePos x="0" y="0"/>
                      <wp:positionH relativeFrom="column">
                        <wp:posOffset>2300605</wp:posOffset>
                      </wp:positionH>
                      <wp:positionV relativeFrom="paragraph">
                        <wp:posOffset>160020</wp:posOffset>
                      </wp:positionV>
                      <wp:extent cx="0" cy="274320"/>
                      <wp:effectExtent l="57785" t="13335" r="56515" b="17145"/>
                      <wp:wrapNone/>
                      <wp:docPr id="56" name="Gerade Verbindung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107FE3" id="Gerade Verbindung 5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15pt,12.6pt" to="181.1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552" w:type="dxa"/>
            <w:vMerge/>
            <w:tcBorders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386715</wp:posOffset>
                      </wp:positionV>
                      <wp:extent cx="635" cy="225425"/>
                      <wp:effectExtent l="57150" t="12065" r="56515" b="19685"/>
                      <wp:wrapNone/>
                      <wp:docPr id="55" name="Gerade Verbindung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" cy="225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292B29" id="Gerade Verbindung 5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1pt,30.45pt" to="181.1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keepNext/>
              <w:spacing w:before="60" w:after="0" w:line="240" w:lineRule="auto"/>
              <w:jc w:val="center"/>
              <w:outlineLvl w:val="0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Schutzziel</w:t>
            </w:r>
          </w:p>
          <w:p w:rsidR="00DC30E0" w:rsidRPr="00DC30E0" w:rsidRDefault="00DC30E0" w:rsidP="00DC30E0">
            <w:pPr>
              <w:keepNext/>
              <w:spacing w:after="60" w:line="240" w:lineRule="auto"/>
              <w:jc w:val="center"/>
              <w:outlineLvl w:val="0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formulieren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0" allowOverlap="1">
                      <wp:simplePos x="0" y="0"/>
                      <wp:positionH relativeFrom="column">
                        <wp:posOffset>4583430</wp:posOffset>
                      </wp:positionH>
                      <wp:positionV relativeFrom="paragraph">
                        <wp:posOffset>209550</wp:posOffset>
                      </wp:positionV>
                      <wp:extent cx="2540" cy="2337435"/>
                      <wp:effectExtent l="6985" t="8890" r="9525" b="6350"/>
                      <wp:wrapNone/>
                      <wp:docPr id="54" name="Gerade Verbindung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40" cy="23374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1F23FB" id="Gerade Verbindung 5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9pt,16.5pt" to="361.1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" o:allowincell="f"/>
                  </w:pict>
                </mc:Fallback>
              </mc:AlternateContent>
            </w: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>
                      <wp:simplePos x="0" y="0"/>
                      <wp:positionH relativeFrom="column">
                        <wp:posOffset>3215005</wp:posOffset>
                      </wp:positionH>
                      <wp:positionV relativeFrom="paragraph">
                        <wp:posOffset>222885</wp:posOffset>
                      </wp:positionV>
                      <wp:extent cx="1371600" cy="0"/>
                      <wp:effectExtent l="19685" t="60325" r="8890" b="53975"/>
                      <wp:wrapNone/>
                      <wp:docPr id="53" name="Gerade Verbindung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4912E" id="Gerade Verbindung 5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15pt,17.55pt" to="361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keepNext/>
              <w:spacing w:before="60" w:after="0" w:line="240" w:lineRule="auto"/>
              <w:jc w:val="center"/>
              <w:outlineLvl w:val="0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Erforderliche</w:t>
            </w:r>
          </w:p>
          <w:p w:rsidR="00DC30E0" w:rsidRPr="00DC30E0" w:rsidRDefault="00DC30E0" w:rsidP="00DC30E0">
            <w:pPr>
              <w:keepNext/>
              <w:spacing w:after="0" w:line="240" w:lineRule="auto"/>
              <w:jc w:val="center"/>
              <w:outlineLvl w:val="0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Maßnahmen</w:t>
            </w:r>
          </w:p>
          <w:p w:rsidR="00DC30E0" w:rsidRPr="00DC30E0" w:rsidRDefault="00DC30E0" w:rsidP="00DC30E0">
            <w:pPr>
              <w:keepNext/>
              <w:spacing w:after="60" w:line="240" w:lineRule="auto"/>
              <w:jc w:val="center"/>
              <w:outlineLvl w:val="0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festlegen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0" allowOverlap="1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5715</wp:posOffset>
                      </wp:positionV>
                      <wp:extent cx="0" cy="182880"/>
                      <wp:effectExtent l="57150" t="10795" r="57150" b="15875"/>
                      <wp:wrapNone/>
                      <wp:docPr id="52" name="Gerade Verbindung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9D4B56" id="Gerade Verbindung 5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1pt,.45pt" to="181.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  <w:trHeight w:val="12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0" allowOverlap="1">
                      <wp:simplePos x="0" y="0"/>
                      <wp:positionH relativeFrom="column">
                        <wp:posOffset>2117090</wp:posOffset>
                      </wp:positionH>
                      <wp:positionV relativeFrom="paragraph">
                        <wp:posOffset>27305</wp:posOffset>
                      </wp:positionV>
                      <wp:extent cx="365760" cy="365760"/>
                      <wp:effectExtent l="7620" t="8890" r="7620" b="6350"/>
                      <wp:wrapNone/>
                      <wp:docPr id="51" name="Ellips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7CDD" w:rsidRDefault="00AE7CDD" w:rsidP="00DC30E0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1" o:spid="_x0000_s1035" style="position:absolute;left:0;text-align:left;margin-left:166.7pt;margin-top:2.15pt;width:28.8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" o:allowincell="f" fillcolor="silver">
                      <v:textbox inset=",.3mm,,.3mm">
                        <w:txbxContent>
                          <w:p w:rsidR="00AE7CDD" w:rsidRDefault="00AE7CDD" w:rsidP="00DC30E0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52" w:type="dxa"/>
            <w:vMerge w:val="restart"/>
            <w:tcBorders>
              <w:top w:val="nil"/>
              <w:left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  <w:t xml:space="preserve">   </w:t>
            </w:r>
          </w:p>
        </w:tc>
      </w:tr>
      <w:tr w:rsidR="00DC30E0" w:rsidRPr="00DC30E0" w:rsidTr="00B4079F">
        <w:trPr>
          <w:cantSplit/>
          <w:trHeight w:val="12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</w:pPr>
          </w:p>
        </w:tc>
        <w:tc>
          <w:tcPr>
            <w:tcW w:w="2552" w:type="dxa"/>
            <w:vMerge/>
            <w:tcBorders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  <w:trHeight w:val="12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0" allowOverlap="1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10795</wp:posOffset>
                      </wp:positionV>
                      <wp:extent cx="0" cy="182880"/>
                      <wp:effectExtent l="57150" t="8890" r="57150" b="17780"/>
                      <wp:wrapNone/>
                      <wp:docPr id="50" name="Gerade Verbindung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F196B" id="Gerade Verbindung 5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1pt,.85pt" to="181.1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0" allowOverlap="1">
                      <wp:simplePos x="0" y="0"/>
                      <wp:positionH relativeFrom="column">
                        <wp:posOffset>2117090</wp:posOffset>
                      </wp:positionH>
                      <wp:positionV relativeFrom="paragraph">
                        <wp:posOffset>51435</wp:posOffset>
                      </wp:positionV>
                      <wp:extent cx="365760" cy="365760"/>
                      <wp:effectExtent l="7620" t="6985" r="7620" b="8255"/>
                      <wp:wrapNone/>
                      <wp:docPr id="49" name="Ellips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365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7CDD" w:rsidRDefault="00AE7CDD" w:rsidP="00DC30E0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9" o:spid="_x0000_s1036" style="position:absolute;left:0;text-align:left;margin-left:166.7pt;margin-top:4.05pt;width:28.8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" o:allowincell="f" fillcolor="silver">
                      <v:textbox inset=",.3mm,,.3mm">
                        <w:txbxContent>
                          <w:p w:rsidR="00AE7CDD" w:rsidRDefault="00AE7CDD" w:rsidP="00DC30E0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52" w:type="dxa"/>
            <w:vMerge w:val="restart"/>
            <w:tcBorders>
              <w:top w:val="nil"/>
              <w:left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2552" w:type="dxa"/>
            <w:vMerge/>
            <w:tcBorders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34925</wp:posOffset>
                      </wp:positionV>
                      <wp:extent cx="0" cy="182880"/>
                      <wp:effectExtent l="57150" t="6985" r="57150" b="19685"/>
                      <wp:wrapNone/>
                      <wp:docPr id="48" name="Gerade Verbindung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D7215" id="Gerade Verbindung 4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1pt,2.75pt" to="181.1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keepNext/>
              <w:spacing w:after="60" w:line="240" w:lineRule="auto"/>
              <w:jc w:val="center"/>
              <w:outlineLvl w:val="0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Maßnahmen durchfüh</w:t>
            </w: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softHyphen/>
              <w:t>ren und Dokumentation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0" allowOverlap="1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63500</wp:posOffset>
                      </wp:positionV>
                      <wp:extent cx="0" cy="274320"/>
                      <wp:effectExtent l="57150" t="9525" r="57150" b="20955"/>
                      <wp:wrapNone/>
                      <wp:docPr id="47" name="Gerade Verbindung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86CB97" id="Gerade Verbindung 4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1pt,5pt" to="181.1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keepNext/>
              <w:spacing w:after="0" w:line="240" w:lineRule="auto"/>
              <w:outlineLvl w:val="0"/>
              <w:rPr>
                <w:rFonts w:ascii="Arial" w:eastAsia="Times New Roman" w:hAnsi="Arial" w:cs="Times New Roman"/>
                <w:b/>
                <w:sz w:val="24"/>
                <w:szCs w:val="20"/>
                <w:lang w:eastAsia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keepNext/>
              <w:spacing w:before="60" w:after="0" w:line="240" w:lineRule="auto"/>
              <w:outlineLvl w:val="0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keepNext/>
              <w:spacing w:before="40" w:after="0" w:line="240" w:lineRule="auto"/>
              <w:jc w:val="center"/>
              <w:outlineLvl w:val="0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Auswahl der</w:t>
            </w:r>
          </w:p>
          <w:p w:rsidR="00DC30E0" w:rsidRPr="00DC30E0" w:rsidRDefault="00DC30E0" w:rsidP="00DC30E0">
            <w:pPr>
              <w:keepNext/>
              <w:spacing w:after="60" w:line="240" w:lineRule="auto"/>
              <w:jc w:val="center"/>
              <w:outlineLvl w:val="0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Maßnahmen prüfen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keepNext/>
              <w:spacing w:after="60" w:line="240" w:lineRule="auto"/>
              <w:outlineLvl w:val="0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>
                      <wp:simplePos x="0" y="0"/>
                      <wp:positionH relativeFrom="column">
                        <wp:posOffset>4583430</wp:posOffset>
                      </wp:positionH>
                      <wp:positionV relativeFrom="paragraph">
                        <wp:posOffset>144145</wp:posOffset>
                      </wp:positionV>
                      <wp:extent cx="3175" cy="748030"/>
                      <wp:effectExtent l="54610" t="17780" r="56515" b="5715"/>
                      <wp:wrapNone/>
                      <wp:docPr id="46" name="Gerade Verbindung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75" cy="7480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A503EA" id="Gerade Verbindung 4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9pt,11.35pt" to="361.1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keepNext/>
              <w:spacing w:after="60" w:line="240" w:lineRule="auto"/>
              <w:jc w:val="center"/>
              <w:outlineLvl w:val="0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Wirksamkeit der Maß</w:t>
            </w: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softHyphen/>
              <w:t>nahmen überprüfen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0" allowOverlap="1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12700</wp:posOffset>
                      </wp:positionV>
                      <wp:extent cx="0" cy="182880"/>
                      <wp:effectExtent l="57150" t="7620" r="57150" b="19050"/>
                      <wp:wrapNone/>
                      <wp:docPr id="45" name="Gerade Verbindung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0105E" id="Gerade Verbindung 4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1pt,1pt" to="181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0" allowOverlap="1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50800</wp:posOffset>
                      </wp:positionV>
                      <wp:extent cx="1646555" cy="457200"/>
                      <wp:effectExtent l="53340" t="21590" r="52705" b="26035"/>
                      <wp:wrapNone/>
                      <wp:docPr id="44" name="Raut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6555" cy="457200"/>
                              </a:xfrm>
                              <a:prstGeom prst="diamond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C0C0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AE7CDD" w:rsidRDefault="00AE7CDD" w:rsidP="00DC30E0">
                                  <w:pPr>
                                    <w:jc w:val="center"/>
                                  </w:pPr>
                                  <w:r>
                                    <w:t>i. O.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aute 44" o:spid="_x0000_s1037" type="#_x0000_t4" style="position:absolute;left:0;text-align:left;margin-left:116.3pt;margin-top:4pt;width:129.65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" o:allowincell="f" filled="f" fillcolor="silver" strokeweight="1.5pt">
                      <v:textbox inset="0,0,0,0">
                        <w:txbxContent>
                          <w:p w:rsidR="00AE7CDD" w:rsidRDefault="00AE7CDD" w:rsidP="00DC30E0">
                            <w:pPr>
                              <w:jc w:val="center"/>
                            </w:pPr>
                            <w:r>
                              <w:t>i. 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keepNext/>
              <w:spacing w:before="60" w:after="60" w:line="240" w:lineRule="auto"/>
              <w:outlineLvl w:val="0"/>
              <w:rPr>
                <w:rFonts w:ascii="Arial" w:eastAsia="Times New Roman" w:hAnsi="Arial" w:cs="Times New Roman"/>
                <w:szCs w:val="20"/>
                <w:lang w:eastAsia="de-DE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0" allowOverlap="1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20320</wp:posOffset>
                      </wp:positionV>
                      <wp:extent cx="1463040" cy="0"/>
                      <wp:effectExtent l="13970" t="5715" r="8890" b="13335"/>
                      <wp:wrapNone/>
                      <wp:docPr id="43" name="Gerade Verbindung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B2D99D" id="Gerade Verbindung 4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95pt,1.6pt" to="361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" o:allowincell="f"/>
                  </w:pict>
                </mc:Fallback>
              </mc:AlternateContent>
            </w:r>
          </w:p>
        </w:tc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keepNext/>
              <w:spacing w:before="60" w:after="60" w:line="240" w:lineRule="auto"/>
              <w:outlineLvl w:val="0"/>
              <w:rPr>
                <w:rFonts w:ascii="Arial" w:eastAsia="Times New Roman" w:hAnsi="Arial" w:cs="Times New Roman"/>
                <w:szCs w:val="20"/>
                <w:lang w:eastAsia="de-DE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24130</wp:posOffset>
                      </wp:positionV>
                      <wp:extent cx="0" cy="182880"/>
                      <wp:effectExtent l="57150" t="5080" r="57150" b="21590"/>
                      <wp:wrapNone/>
                      <wp:docPr id="42" name="Gerade Verbindung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C92087" id="Gerade Verbindung 4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1pt,1.9pt" to="181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keepNext/>
              <w:spacing w:after="0" w:line="240" w:lineRule="auto"/>
              <w:outlineLvl w:val="0"/>
              <w:rPr>
                <w:rFonts w:ascii="Arial" w:eastAsia="Times New Roman" w:hAnsi="Arial" w:cs="Times New Roman"/>
                <w:b/>
                <w:sz w:val="28"/>
                <w:szCs w:val="20"/>
                <w:lang w:eastAsia="de-DE"/>
              </w:rPr>
            </w:pP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32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0" allowOverlap="1">
                      <wp:simplePos x="0" y="0"/>
                      <wp:positionH relativeFrom="column">
                        <wp:posOffset>3306445</wp:posOffset>
                      </wp:positionH>
                      <wp:positionV relativeFrom="paragraph">
                        <wp:posOffset>76200</wp:posOffset>
                      </wp:positionV>
                      <wp:extent cx="2834640" cy="0"/>
                      <wp:effectExtent l="15875" t="52705" r="6985" b="61595"/>
                      <wp:wrapNone/>
                      <wp:docPr id="41" name="Gerade Verbindung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346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A6637" id="Gerade Verbindung 4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35pt,6pt" to="483.5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" o:allowincell="f">
                      <v:stroke startarrow="block"/>
                    </v:lin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keepNext/>
              <w:spacing w:before="60" w:after="60" w:line="240" w:lineRule="auto"/>
              <w:jc w:val="center"/>
              <w:outlineLvl w:val="0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Dokumentation</w:t>
            </w:r>
          </w:p>
        </w:tc>
        <w:tc>
          <w:tcPr>
            <w:tcW w:w="43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32"/>
                <w:szCs w:val="20"/>
                <w:lang w:eastAsia="de-DE"/>
              </w:rPr>
            </w:pPr>
          </w:p>
        </w:tc>
      </w:tr>
    </w:tbl>
    <w:p w:rsidR="00DC30E0" w:rsidRPr="00DC30E0" w:rsidRDefault="00DC30E0" w:rsidP="00DC30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30E0">
        <w:rPr>
          <w:rFonts w:ascii="Arial" w:eastAsia="Times New Roman" w:hAnsi="Arial" w:cs="Times New Roman"/>
          <w:sz w:val="32"/>
          <w:szCs w:val="20"/>
          <w:lang w:eastAsia="de-DE"/>
        </w:rPr>
        <w:br w:type="page"/>
      </w:r>
    </w:p>
    <w:p w:rsidR="00DC30E0" w:rsidRPr="003B2CAC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de-DE"/>
        </w:rPr>
      </w:pPr>
    </w:p>
    <w:p w:rsidR="00DC30E0" w:rsidRPr="00DC30E0" w:rsidRDefault="00DC30E0" w:rsidP="00DC30E0">
      <w:pPr>
        <w:keepNext/>
        <w:spacing w:after="0" w:line="240" w:lineRule="auto"/>
        <w:jc w:val="center"/>
        <w:outlineLvl w:val="2"/>
        <w:rPr>
          <w:rFonts w:ascii="Arial" w:eastAsia="Times New Roman" w:hAnsi="Arial" w:cs="Times New Roman"/>
          <w:sz w:val="32"/>
          <w:szCs w:val="20"/>
          <w:lang w:eastAsia="de-DE"/>
        </w:rPr>
      </w:pPr>
      <w:r w:rsidRPr="00DC30E0">
        <w:rPr>
          <w:rFonts w:ascii="Arial" w:eastAsia="Times New Roman" w:hAnsi="Arial" w:cs="Times New Roman"/>
          <w:sz w:val="32"/>
          <w:szCs w:val="20"/>
          <w:lang w:eastAsia="de-DE"/>
        </w:rPr>
        <w:t>Rangfolge der Maßnahmen</w:t>
      </w:r>
    </w:p>
    <w:p w:rsidR="00DC30E0" w:rsidRPr="00DC30E0" w:rsidRDefault="00DC30E0" w:rsidP="00DC30E0">
      <w:pPr>
        <w:spacing w:after="0" w:line="240" w:lineRule="auto"/>
        <w:jc w:val="center"/>
        <w:rPr>
          <w:rFonts w:ascii="Arial" w:eastAsia="Times New Roman" w:hAnsi="Arial" w:cs="Times New Roman"/>
          <w:sz w:val="32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jc w:val="center"/>
        <w:rPr>
          <w:rFonts w:ascii="Arial" w:eastAsia="Times New Roman" w:hAnsi="Arial" w:cs="Times New Roman"/>
          <w:sz w:val="32"/>
          <w:szCs w:val="20"/>
          <w:lang w:eastAsia="de-DE"/>
        </w:rPr>
      </w:pPr>
      <w:r>
        <w:rPr>
          <w:rFonts w:ascii="Arial" w:eastAsia="Times New Roman" w:hAnsi="Arial" w:cs="Times New Roman"/>
          <w:noProof/>
          <w:sz w:val="32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12065</wp:posOffset>
                </wp:positionV>
                <wp:extent cx="365760" cy="365760"/>
                <wp:effectExtent l="11430" t="5715" r="13335" b="9525"/>
                <wp:wrapNone/>
                <wp:docPr id="89" name="Ellips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E7CDD" w:rsidRDefault="00AE7CDD" w:rsidP="00DC30E0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89" o:spid="_x0000_s1038" style="position:absolute;left:0;text-align:left;margin-left:231.5pt;margin-top:.95pt;width:28.8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" o:allowincell="f" fillcolor="silver">
                <v:textbox inset=",.3mm,,.3mm">
                  <w:txbxContent>
                    <w:p w:rsidR="00AE7CDD" w:rsidRDefault="00AE7CDD" w:rsidP="00DC30E0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C30E0" w:rsidRPr="00DC30E0" w:rsidRDefault="00DC30E0" w:rsidP="00DC30E0">
      <w:pPr>
        <w:spacing w:after="0" w:line="240" w:lineRule="auto"/>
        <w:jc w:val="center"/>
        <w:rPr>
          <w:rFonts w:ascii="Arial" w:eastAsia="Times New Roman" w:hAnsi="Arial" w:cs="Times New Roman"/>
          <w:sz w:val="32"/>
          <w:szCs w:val="20"/>
          <w:lang w:eastAsia="de-DE"/>
        </w:rPr>
      </w:pPr>
      <w:r>
        <w:rPr>
          <w:rFonts w:ascii="Arial" w:eastAsia="Times New Roman" w:hAnsi="Arial" w:cs="Times New Roman"/>
          <w:noProof/>
          <w:sz w:val="32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144145</wp:posOffset>
                </wp:positionV>
                <wp:extent cx="0" cy="182880"/>
                <wp:effectExtent l="60960" t="9525" r="53340" b="17145"/>
                <wp:wrapNone/>
                <wp:docPr id="88" name="Gerade Verbindung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78C8F" id="Gerade Verbindung 8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9pt,11.35pt" to="245.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" o:allowincell="f">
                <v:stroke endarrow="block"/>
              </v:line>
            </w:pict>
          </mc:Fallback>
        </mc:AlternateContent>
      </w:r>
    </w:p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3191"/>
        <w:gridCol w:w="211"/>
        <w:gridCol w:w="425"/>
        <w:gridCol w:w="2399"/>
        <w:gridCol w:w="1316"/>
        <w:gridCol w:w="1316"/>
      </w:tblGrid>
      <w:tr w:rsidR="00DC30E0" w:rsidRPr="00DC30E0" w:rsidTr="00B4079F"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  <w:t>1</w: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Ersetzen von Verfahren oder Stoffen</w:t>
            </w: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  <w:t>1</w:t>
            </w:r>
          </w:p>
        </w:tc>
        <w:tc>
          <w:tcPr>
            <w:tcW w:w="2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spacing w:before="60"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  <w:t>Gefahr</w:t>
            </w:r>
          </w:p>
          <w:p w:rsidR="00DC30E0" w:rsidRPr="00DC30E0" w:rsidRDefault="00DC30E0" w:rsidP="00DC30E0">
            <w:pPr>
              <w:spacing w:after="6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  <w:t xml:space="preserve"> beseitigen</w:t>
            </w:r>
          </w:p>
        </w:tc>
        <w:tc>
          <w:tcPr>
            <w:tcW w:w="1316" w:type="dxa"/>
            <w:tcBorders>
              <w:lef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0" allowOverlap="1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-635</wp:posOffset>
                      </wp:positionV>
                      <wp:extent cx="0" cy="182880"/>
                      <wp:effectExtent l="61595" t="5080" r="52705" b="21590"/>
                      <wp:wrapNone/>
                      <wp:docPr id="87" name="Gerade Verbindung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8C8D01" id="Gerade Verbindung 8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95pt,-.05pt" to="24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0" allowOverlap="1">
                      <wp:simplePos x="0" y="0"/>
                      <wp:positionH relativeFrom="column">
                        <wp:posOffset>2209165</wp:posOffset>
                      </wp:positionH>
                      <wp:positionV relativeFrom="paragraph">
                        <wp:posOffset>85725</wp:posOffset>
                      </wp:positionV>
                      <wp:extent cx="1828165" cy="731520"/>
                      <wp:effectExtent l="23495" t="19050" r="24765" b="11430"/>
                      <wp:wrapNone/>
                      <wp:docPr id="86" name="Raut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165" cy="73152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7CDD" w:rsidRDefault="00AE7CDD" w:rsidP="00DC30E0">
                                  <w:pPr>
                                    <w:jc w:val="center"/>
                                  </w:pPr>
                                  <w:r>
                                    <w:t>möglich und ausreichend</w:t>
                                  </w:r>
                                </w:p>
                                <w:p w:rsidR="00AE7CDD" w:rsidRDefault="00AE7CDD" w:rsidP="00DC30E0">
                                  <w:r>
                                    <w:t>ausreichend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aute 86" o:spid="_x0000_s1039" type="#_x0000_t4" style="position:absolute;left:0;text-align:left;margin-left:173.95pt;margin-top:6.75pt;width:143.95pt;height:57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" o:allowincell="f" fillcolor="silver">
                      <v:textbox inset="0,0,0,0">
                        <w:txbxContent>
                          <w:p w:rsidR="00AE7CDD" w:rsidRDefault="00AE7CDD" w:rsidP="00DC30E0">
                            <w:pPr>
                              <w:jc w:val="center"/>
                            </w:pPr>
                            <w:r>
                              <w:t>möglich und ausreichend</w:t>
                            </w:r>
                          </w:p>
                          <w:p w:rsidR="00AE7CDD" w:rsidRDefault="00AE7CDD" w:rsidP="00DC30E0">
                            <w:r>
                              <w:t>ausreichend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  <w:t xml:space="preserve">          </w:t>
            </w: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ja</w:t>
            </w: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0" allowOverlap="1">
                      <wp:simplePos x="0" y="0"/>
                      <wp:positionH relativeFrom="column">
                        <wp:posOffset>5592445</wp:posOffset>
                      </wp:positionH>
                      <wp:positionV relativeFrom="paragraph">
                        <wp:posOffset>100965</wp:posOffset>
                      </wp:positionV>
                      <wp:extent cx="0" cy="6860540"/>
                      <wp:effectExtent l="6350" t="13335" r="12700" b="12700"/>
                      <wp:wrapNone/>
                      <wp:docPr id="85" name="Gerade Verbindung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860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2C2446" id="Gerade Verbindung 8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35pt,7.95pt" to="440.35pt,5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0" allowOverlap="1">
                      <wp:simplePos x="0" y="0"/>
                      <wp:positionH relativeFrom="column">
                        <wp:posOffset>3946525</wp:posOffset>
                      </wp:positionH>
                      <wp:positionV relativeFrom="paragraph">
                        <wp:posOffset>100965</wp:posOffset>
                      </wp:positionV>
                      <wp:extent cx="1645920" cy="0"/>
                      <wp:effectExtent l="8255" t="13335" r="12700" b="5715"/>
                      <wp:wrapNone/>
                      <wp:docPr id="84" name="Gerade Verbindung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5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505568" id="Gerade Verbindung 8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75pt,7.95pt" to="440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" o:allowincell="f"/>
                  </w:pict>
                </mc:Fallback>
              </mc:AlternateConten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  <w:vMerge w:val="restart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  <w:vMerge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116205</wp:posOffset>
                      </wp:positionV>
                      <wp:extent cx="0" cy="182880"/>
                      <wp:effectExtent l="61595" t="7620" r="52705" b="19050"/>
                      <wp:wrapNone/>
                      <wp:docPr id="83" name="Gerade Verbindung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C4AC2" id="Gerade Verbindung 8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95pt,9.15pt" to="245.9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 xml:space="preserve">    nein</w:t>
            </w: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  <w:t>2</w: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Entfernen der Person von der Gefahr durch z. B. Automati</w:t>
            </w: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softHyphen/>
              <w:t>sierung oder Gefahr kapseln durch Schutzeinrichtungen</w:t>
            </w: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  <w:t>2</w:t>
            </w:r>
          </w:p>
        </w:tc>
        <w:tc>
          <w:tcPr>
            <w:tcW w:w="2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Auswirkung technisch verhindern</w:t>
            </w:r>
          </w:p>
        </w:tc>
        <w:tc>
          <w:tcPr>
            <w:tcW w:w="1316" w:type="dxa"/>
            <w:tcBorders>
              <w:lef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trHeight w:val="480"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0" allowOverlap="1">
                      <wp:simplePos x="0" y="0"/>
                      <wp:positionH relativeFrom="column">
                        <wp:posOffset>2208530</wp:posOffset>
                      </wp:positionH>
                      <wp:positionV relativeFrom="paragraph">
                        <wp:posOffset>208280</wp:posOffset>
                      </wp:positionV>
                      <wp:extent cx="1829435" cy="731520"/>
                      <wp:effectExtent l="22860" t="16510" r="24130" b="13970"/>
                      <wp:wrapNone/>
                      <wp:docPr id="82" name="Raut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9435" cy="73152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7CDD" w:rsidRDefault="00AE7CDD" w:rsidP="00DC30E0">
                                  <w:pPr>
                                    <w:jc w:val="center"/>
                                  </w:pPr>
                                  <w:r>
                                    <w:t>möglich und ausreichend</w:t>
                                  </w:r>
                                </w:p>
                                <w:p w:rsidR="00AE7CDD" w:rsidRDefault="00AE7CDD" w:rsidP="00DC30E0">
                                  <w:r>
                                    <w:t>ausreichend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aute 82" o:spid="_x0000_s1040" type="#_x0000_t4" style="position:absolute;left:0;text-align:left;margin-left:173.9pt;margin-top:16.4pt;width:144.05pt;height:57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" o:allowincell="f" fillcolor="silver">
                      <v:textbox inset="0,0,0,0">
                        <w:txbxContent>
                          <w:p w:rsidR="00AE7CDD" w:rsidRDefault="00AE7CDD" w:rsidP="00DC30E0">
                            <w:pPr>
                              <w:jc w:val="center"/>
                            </w:pPr>
                            <w:r>
                              <w:t>möglich und ausreichend</w:t>
                            </w:r>
                          </w:p>
                          <w:p w:rsidR="00AE7CDD" w:rsidRDefault="00AE7CDD" w:rsidP="00DC30E0">
                            <w:r>
                              <w:t>ausreichend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0" allowOverlap="1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34290</wp:posOffset>
                      </wp:positionV>
                      <wp:extent cx="0" cy="182880"/>
                      <wp:effectExtent l="60960" t="13970" r="53340" b="22225"/>
                      <wp:wrapNone/>
                      <wp:docPr id="81" name="Gerade Verbindung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39F0A" id="Gerade Verbindung 8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9pt,2.7pt" to="245.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</w:pP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 xml:space="preserve">           ja</w:t>
            </w: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0" allowOverlap="1">
                      <wp:simplePos x="0" y="0"/>
                      <wp:positionH relativeFrom="column">
                        <wp:posOffset>4037965</wp:posOffset>
                      </wp:positionH>
                      <wp:positionV relativeFrom="paragraph">
                        <wp:posOffset>81280</wp:posOffset>
                      </wp:positionV>
                      <wp:extent cx="1554480" cy="0"/>
                      <wp:effectExtent l="13970" t="55245" r="22225" b="59055"/>
                      <wp:wrapNone/>
                      <wp:docPr id="80" name="Gerade Verbindung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0B7516" id="Gerade Verbindung 8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95pt,6.4pt" to="440.3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  <w:t xml:space="preserve">   </w:t>
            </w: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0" allowOverlap="1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99060</wp:posOffset>
                      </wp:positionV>
                      <wp:extent cx="0" cy="182880"/>
                      <wp:effectExtent l="60960" t="13335" r="53340" b="22860"/>
                      <wp:wrapNone/>
                      <wp:docPr id="79" name="Gerade Verbindung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19DE2" id="Gerade Verbindung 7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9pt,7.8pt" to="245.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  <w:trHeight w:hRule="exact" w:val="360"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0" allowOverlap="1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111760</wp:posOffset>
                      </wp:positionV>
                      <wp:extent cx="0" cy="0"/>
                      <wp:effectExtent l="13970" t="10795" r="5080" b="8255"/>
                      <wp:wrapNone/>
                      <wp:docPr id="78" name="Gerade Verbindung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2F26E" id="Gerade Verbindung 7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95pt,8.8pt" to="209.9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" o:allowincell="f"/>
                  </w:pict>
                </mc:Fallback>
              </mc:AlternateConten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 xml:space="preserve">    nein</w:t>
            </w: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  <w:t>3</w: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Ändern der Arbeitsorganisa-tion bzw. Arbeitszeitgestaltung</w:t>
            </w: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  <w:t>3</w:t>
            </w:r>
          </w:p>
        </w:tc>
        <w:tc>
          <w:tcPr>
            <w:tcW w:w="2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spacing w:before="60" w:after="6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Einwirkung auf den Menschen verhindern</w:t>
            </w:r>
          </w:p>
        </w:tc>
        <w:tc>
          <w:tcPr>
            <w:tcW w:w="1316" w:type="dxa"/>
            <w:tcBorders>
              <w:lef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0" allowOverlap="1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10160</wp:posOffset>
                      </wp:positionV>
                      <wp:extent cx="0" cy="182880"/>
                      <wp:effectExtent l="60960" t="11430" r="53340" b="15240"/>
                      <wp:wrapNone/>
                      <wp:docPr id="77" name="Gerade Verbindung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2714B" id="Gerade Verbindung 7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9pt,.8pt" to="245.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0" allowOverlap="1">
                      <wp:simplePos x="0" y="0"/>
                      <wp:positionH relativeFrom="column">
                        <wp:posOffset>2208530</wp:posOffset>
                      </wp:positionH>
                      <wp:positionV relativeFrom="paragraph">
                        <wp:posOffset>96520</wp:posOffset>
                      </wp:positionV>
                      <wp:extent cx="1829435" cy="731520"/>
                      <wp:effectExtent l="22860" t="15875" r="24130" b="14605"/>
                      <wp:wrapNone/>
                      <wp:docPr id="76" name="Raut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9435" cy="73152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7CDD" w:rsidRDefault="00AE7CDD" w:rsidP="00DC30E0">
                                  <w:pPr>
                                    <w:jc w:val="center"/>
                                  </w:pPr>
                                  <w:r>
                                    <w:t>möglich und ausreichend</w:t>
                                  </w:r>
                                </w:p>
                                <w:p w:rsidR="00AE7CDD" w:rsidRDefault="00AE7CDD" w:rsidP="00DC30E0">
                                  <w:r>
                                    <w:t>ausreichend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aute 76" o:spid="_x0000_s1041" type="#_x0000_t4" style="position:absolute;left:0;text-align:left;margin-left:173.9pt;margin-top:7.6pt;width:144.05pt;height:5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" o:allowincell="f" fillcolor="silver">
                      <v:textbox inset="0,0,0,0">
                        <w:txbxContent>
                          <w:p w:rsidR="00AE7CDD" w:rsidRDefault="00AE7CDD" w:rsidP="00DC30E0">
                            <w:pPr>
                              <w:jc w:val="center"/>
                            </w:pPr>
                            <w:r>
                              <w:t>möglich und ausreichend</w:t>
                            </w:r>
                          </w:p>
                          <w:p w:rsidR="00AE7CDD" w:rsidRDefault="00AE7CDD" w:rsidP="00DC30E0">
                            <w:r>
                              <w:t>ausreichend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 xml:space="preserve">           ja</w:t>
            </w: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0" allowOverlap="1">
                      <wp:simplePos x="0" y="0"/>
                      <wp:positionH relativeFrom="column">
                        <wp:posOffset>4037965</wp:posOffset>
                      </wp:positionH>
                      <wp:positionV relativeFrom="paragraph">
                        <wp:posOffset>111760</wp:posOffset>
                      </wp:positionV>
                      <wp:extent cx="1554480" cy="0"/>
                      <wp:effectExtent l="13970" t="57785" r="22225" b="56515"/>
                      <wp:wrapNone/>
                      <wp:docPr id="75" name="Gerade Verbindung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81BF9" id="Gerade Verbindung 7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95pt,8.8pt" to="440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0" allowOverlap="1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120650</wp:posOffset>
                      </wp:positionV>
                      <wp:extent cx="0" cy="182880"/>
                      <wp:effectExtent l="60960" t="7620" r="53340" b="19050"/>
                      <wp:wrapNone/>
                      <wp:docPr id="74" name="Gerade Verbindung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C77106" id="Gerade Verbindung 7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9pt,9.5pt" to="245.9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 xml:space="preserve">    nein</w:t>
            </w: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  <w:t>4</w: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Persönliche Schutzausrüstung zur Verfügung stellen, wie z. B. Gehörschutz, Atemschutz</w:t>
            </w: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  <w:t>4</w:t>
            </w:r>
          </w:p>
        </w:tc>
        <w:tc>
          <w:tcPr>
            <w:tcW w:w="2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PSA verwenden</w:t>
            </w:r>
          </w:p>
        </w:tc>
        <w:tc>
          <w:tcPr>
            <w:tcW w:w="1316" w:type="dxa"/>
            <w:tcBorders>
              <w:lef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  <w:trHeight w:hRule="exact" w:val="360"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635</wp:posOffset>
                      </wp:positionV>
                      <wp:extent cx="0" cy="274320"/>
                      <wp:effectExtent l="60960" t="5715" r="53340" b="15240"/>
                      <wp:wrapNone/>
                      <wp:docPr id="73" name="Gerade Verbindung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DB0523" id="Gerade Verbindung 7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9pt,.05pt" to="245.9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0" allowOverlap="1">
                      <wp:simplePos x="0" y="0"/>
                      <wp:positionH relativeFrom="column">
                        <wp:posOffset>2208530</wp:posOffset>
                      </wp:positionH>
                      <wp:positionV relativeFrom="paragraph">
                        <wp:posOffset>117475</wp:posOffset>
                      </wp:positionV>
                      <wp:extent cx="1829435" cy="731520"/>
                      <wp:effectExtent l="22860" t="17780" r="24130" b="12700"/>
                      <wp:wrapNone/>
                      <wp:docPr id="72" name="Raut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9435" cy="73152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7CDD" w:rsidRDefault="00AE7CDD" w:rsidP="00DC30E0">
                                  <w:pPr>
                                    <w:jc w:val="center"/>
                                  </w:pPr>
                                  <w:r>
                                    <w:t>möglich und ausreichend</w:t>
                                  </w:r>
                                </w:p>
                                <w:p w:rsidR="00AE7CDD" w:rsidRDefault="00AE7CDD" w:rsidP="00DC30E0">
                                  <w:r>
                                    <w:t>ausreichend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aute 72" o:spid="_x0000_s1042" type="#_x0000_t4" style="position:absolute;left:0;text-align:left;margin-left:173.9pt;margin-top:9.25pt;width:144.05pt;height:5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" o:allowincell="f" fillcolor="silver">
                      <v:textbox inset="0,0,0,0">
                        <w:txbxContent>
                          <w:p w:rsidR="00AE7CDD" w:rsidRDefault="00AE7CDD" w:rsidP="00DC30E0">
                            <w:pPr>
                              <w:jc w:val="center"/>
                            </w:pPr>
                            <w:r>
                              <w:t>möglich und ausreichend</w:t>
                            </w:r>
                          </w:p>
                          <w:p w:rsidR="00AE7CDD" w:rsidRDefault="00AE7CDD" w:rsidP="00DC30E0">
                            <w:r>
                              <w:t>ausreichend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 xml:space="preserve">           ja</w:t>
            </w: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0" allowOverlap="1">
                      <wp:simplePos x="0" y="0"/>
                      <wp:positionH relativeFrom="column">
                        <wp:posOffset>4037965</wp:posOffset>
                      </wp:positionH>
                      <wp:positionV relativeFrom="paragraph">
                        <wp:posOffset>132715</wp:posOffset>
                      </wp:positionV>
                      <wp:extent cx="1554480" cy="0"/>
                      <wp:effectExtent l="13970" t="59690" r="22225" b="54610"/>
                      <wp:wrapNone/>
                      <wp:docPr id="71" name="Gerade Verbindung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21716D" id="Gerade Verbindung 7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95pt,10.45pt" to="440.3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  <w:trHeight w:hRule="exact" w:val="586"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noProof/>
                <w:sz w:val="24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0" allowOverlap="1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168275</wp:posOffset>
                      </wp:positionV>
                      <wp:extent cx="0" cy="182880"/>
                      <wp:effectExtent l="60960" t="7620" r="53340" b="19050"/>
                      <wp:wrapNone/>
                      <wp:docPr id="70" name="Gerade Verbindung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BFC5F" id="Gerade Verbindung 7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9pt,13.25pt" to="245.9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2399" w:type="dxa"/>
          </w:tcPr>
          <w:p w:rsidR="00DC30E0" w:rsidRPr="00DC30E0" w:rsidRDefault="00DC30E0" w:rsidP="00DC30E0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  <w:p w:rsidR="00DC30E0" w:rsidRPr="00DC30E0" w:rsidRDefault="00DC30E0" w:rsidP="00DC30E0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 xml:space="preserve">    nein</w:t>
            </w: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cantSplit/>
        </w:trPr>
        <w:tc>
          <w:tcPr>
            <w:tcW w:w="354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  <w:t>5</w:t>
            </w:r>
          </w:p>
        </w:tc>
        <w:tc>
          <w:tcPr>
            <w:tcW w:w="3191" w:type="dxa"/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Verwendung von Schildern, Warnkennzeichnungen, Betriebsanleitung usw.</w:t>
            </w:r>
          </w:p>
        </w:tc>
        <w:tc>
          <w:tcPr>
            <w:tcW w:w="211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425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  <w:t>5</w:t>
            </w:r>
          </w:p>
        </w:tc>
        <w:tc>
          <w:tcPr>
            <w:tcW w:w="2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8"/>
                <w:szCs w:val="20"/>
                <w:lang w:eastAsia="de-DE"/>
              </w:rPr>
            </w:pPr>
          </w:p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Cs w:val="20"/>
                <w:lang w:eastAsia="de-DE"/>
              </w:rPr>
              <w:t>Hinweisende Sicherheitstechnik</w:t>
            </w:r>
          </w:p>
        </w:tc>
        <w:tc>
          <w:tcPr>
            <w:tcW w:w="1316" w:type="dxa"/>
            <w:tcBorders>
              <w:left w:val="nil"/>
            </w:tcBorders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1316" w:type="dxa"/>
          </w:tcPr>
          <w:p w:rsidR="00DC30E0" w:rsidRPr="00DC30E0" w:rsidRDefault="00DC30E0" w:rsidP="00DC30E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</w:tbl>
    <w:p w:rsidR="00DC30E0" w:rsidRPr="00DC30E0" w:rsidRDefault="00DC30E0" w:rsidP="00DC30E0">
      <w:pPr>
        <w:spacing w:after="0" w:line="240" w:lineRule="auto"/>
        <w:jc w:val="center"/>
        <w:rPr>
          <w:rFonts w:ascii="Arial" w:eastAsia="Times New Roman" w:hAnsi="Arial" w:cs="Times New Roman"/>
          <w:sz w:val="24"/>
          <w:szCs w:val="20"/>
          <w:lang w:eastAsia="de-DE"/>
        </w:rPr>
      </w:pPr>
      <w:r>
        <w:rPr>
          <w:rFonts w:ascii="Arial" w:eastAsia="Times New Roman" w:hAnsi="Arial" w:cs="Times New Roman"/>
          <w:noProof/>
          <w:sz w:val="24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7620</wp:posOffset>
                </wp:positionV>
                <wp:extent cx="0" cy="182880"/>
                <wp:effectExtent l="60960" t="5715" r="53340" b="20955"/>
                <wp:wrapNone/>
                <wp:docPr id="69" name="Gerade Verbindung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98D8A" id="Gerade Verbindung 6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9pt,.6pt" to="245.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" o:allowincell="f">
                <v:stroke endarrow="block"/>
              </v:line>
            </w:pict>
          </mc:Fallback>
        </mc:AlternateContent>
      </w:r>
    </w:p>
    <w:p w:rsidR="00DC30E0" w:rsidRPr="00DC30E0" w:rsidRDefault="00DC30E0" w:rsidP="00DC30E0">
      <w:pPr>
        <w:spacing w:after="0" w:line="240" w:lineRule="auto"/>
        <w:jc w:val="center"/>
        <w:rPr>
          <w:rFonts w:ascii="Arial" w:eastAsia="Times New Roman" w:hAnsi="Arial" w:cs="Times New Roman"/>
          <w:sz w:val="24"/>
          <w:szCs w:val="20"/>
          <w:lang w:eastAsia="de-DE"/>
        </w:rPr>
      </w:pPr>
      <w:r>
        <w:rPr>
          <w:rFonts w:ascii="Arial" w:eastAsia="Times New Roman" w:hAnsi="Arial" w:cs="Times New Roman"/>
          <w:noProof/>
          <w:sz w:val="24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15240</wp:posOffset>
                </wp:positionV>
                <wp:extent cx="365760" cy="365760"/>
                <wp:effectExtent l="11430" t="7620" r="13335" b="7620"/>
                <wp:wrapNone/>
                <wp:docPr id="68" name="Ellips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E7CDD" w:rsidRDefault="00AE7CDD" w:rsidP="00DC30E0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68" o:spid="_x0000_s1043" style="position:absolute;left:0;text-align:left;margin-left:231.5pt;margin-top:1.2pt;width:28.8pt;height:2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" o:allowincell="f" fillcolor="silver">
                <v:textbox inset=",.3mm,,.3mm">
                  <w:txbxContent>
                    <w:p w:rsidR="00AE7CDD" w:rsidRDefault="00AE7CDD" w:rsidP="00DC30E0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C30E0" w:rsidRPr="00DC30E0" w:rsidRDefault="00DC30E0" w:rsidP="0028335F">
      <w:pPr>
        <w:spacing w:after="0" w:line="240" w:lineRule="auto"/>
        <w:jc w:val="center"/>
        <w:rPr>
          <w:rFonts w:ascii="Arial" w:eastAsia="Times New Roman" w:hAnsi="Arial" w:cs="Times New Roman"/>
          <w:sz w:val="24"/>
          <w:szCs w:val="20"/>
          <w:lang w:eastAsia="de-DE"/>
        </w:rPr>
      </w:pPr>
      <w:r>
        <w:rPr>
          <w:rFonts w:ascii="Arial" w:eastAsia="Times New Roman" w:hAnsi="Arial" w:cs="Times New Roman"/>
          <w:noProof/>
          <w:sz w:val="24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0B6273CC" wp14:editId="5B0114AD">
                <wp:simplePos x="0" y="0"/>
                <wp:positionH relativeFrom="column">
                  <wp:posOffset>3486150</wp:posOffset>
                </wp:positionH>
                <wp:positionV relativeFrom="paragraph">
                  <wp:posOffset>22860</wp:posOffset>
                </wp:positionV>
                <wp:extent cx="2103120" cy="0"/>
                <wp:effectExtent l="14605" t="57150" r="6350" b="57150"/>
                <wp:wrapNone/>
                <wp:docPr id="67" name="Gerade Verbindung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CA071" id="Gerade Verbindung 67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5pt,1.8pt" to="440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" o:allowincell="f">
                <v:stroke endarrow="block"/>
              </v:line>
            </w:pict>
          </mc:Fallback>
        </mc:AlternateContent>
      </w:r>
      <w:r>
        <w:rPr>
          <w:rFonts w:ascii="Arial" w:eastAsia="Times New Roman" w:hAnsi="Arial" w:cs="Times New Roman"/>
          <w:noProof/>
          <w:sz w:val="24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4BE59338" wp14:editId="414D95E6">
                <wp:simplePos x="0" y="0"/>
                <wp:positionH relativeFrom="column">
                  <wp:posOffset>2361565</wp:posOffset>
                </wp:positionH>
                <wp:positionV relativeFrom="paragraph">
                  <wp:posOffset>5669280</wp:posOffset>
                </wp:positionV>
                <wp:extent cx="365760" cy="365760"/>
                <wp:effectExtent l="13970" t="11430" r="10795" b="13335"/>
                <wp:wrapNone/>
                <wp:docPr id="66" name="Ellips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E7CDD" w:rsidRDefault="00AE7CDD" w:rsidP="00DC30E0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E59338" id="Ellipse 66" o:spid="_x0000_s1044" style="position:absolute;left:0;text-align:left;margin-left:185.95pt;margin-top:446.4pt;width:28.8pt;height:2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" o:allowincell="f" fillcolor="silver">
                <v:textbox inset=",.3mm,,.3mm">
                  <w:txbxContent>
                    <w:p w:rsidR="00AE7CDD" w:rsidRDefault="00AE7CDD" w:rsidP="00DC30E0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C30E0" w:rsidRPr="00DC30E0" w:rsidRDefault="00DC30E0" w:rsidP="00DC30E0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sz w:val="26"/>
          <w:szCs w:val="20"/>
          <w:lang w:eastAsia="de-DE"/>
        </w:rPr>
      </w:pP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br w:type="page"/>
      </w:r>
    </w:p>
    <w:p w:rsidR="00DC30E0" w:rsidRPr="00DC30E0" w:rsidRDefault="00DC30E0" w:rsidP="00DC30E0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sz w:val="26"/>
          <w:szCs w:val="20"/>
          <w:lang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2"/>
      </w:tblGrid>
      <w:tr w:rsidR="00DC30E0" w:rsidRPr="00DC30E0" w:rsidTr="00B4079F">
        <w:tc>
          <w:tcPr>
            <w:tcW w:w="10062" w:type="dxa"/>
          </w:tcPr>
          <w:p w:rsidR="00DC30E0" w:rsidRPr="00DC30E0" w:rsidRDefault="00DC30E0" w:rsidP="00DC30E0">
            <w:pPr>
              <w:shd w:val="clear" w:color="auto" w:fill="FFFFFF"/>
              <w:spacing w:after="0" w:line="240" w:lineRule="auto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  <w:t>Arbeitsblatt A: Überblick über Arbeitsplätze / Tätigkeiten im Unternehmen</w:t>
            </w:r>
          </w:p>
        </w:tc>
      </w:tr>
    </w:tbl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>Betriebsinterne Nr.:</w:t>
      </w: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ab/>
        <w:t>..............................................                  Datum:.................................</w:t>
      </w:r>
    </w:p>
    <w:p w:rsidR="00DC30E0" w:rsidRPr="00DC30E0" w:rsidRDefault="00DC30E0" w:rsidP="00DC30E0">
      <w:pPr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tabs>
          <w:tab w:val="left" w:pos="1418"/>
          <w:tab w:val="left" w:pos="4253"/>
        </w:tabs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>Betriebsart:</w:t>
      </w: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ab/>
        <w:t>.......................................................................................................................</w:t>
      </w:r>
    </w:p>
    <w:p w:rsidR="00DC30E0" w:rsidRPr="00DC30E0" w:rsidRDefault="00DC30E0" w:rsidP="00DC30E0">
      <w:pPr>
        <w:tabs>
          <w:tab w:val="left" w:pos="4253"/>
        </w:tabs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tabs>
          <w:tab w:val="left" w:pos="4253"/>
        </w:tabs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>Tel.:</w:t>
      </w: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ab/>
      </w: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ab/>
        <w:t>.............................................................................</w:t>
      </w:r>
    </w:p>
    <w:p w:rsidR="00DC30E0" w:rsidRPr="00DC30E0" w:rsidRDefault="00DC30E0" w:rsidP="00DC30E0">
      <w:pPr>
        <w:tabs>
          <w:tab w:val="left" w:pos="4253"/>
        </w:tabs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tabs>
          <w:tab w:val="left" w:pos="4253"/>
        </w:tabs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>Beschäftigtenzahl:</w:t>
      </w: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ab/>
        <w:t>.............................................................................</w:t>
      </w:r>
    </w:p>
    <w:p w:rsidR="00DC30E0" w:rsidRPr="00DC30E0" w:rsidRDefault="00DC30E0" w:rsidP="00DC30E0">
      <w:pPr>
        <w:tabs>
          <w:tab w:val="left" w:pos="4253"/>
        </w:tabs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tabs>
          <w:tab w:val="left" w:pos="4253"/>
        </w:tabs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>Sparte:</w:t>
      </w: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ab/>
      </w: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ab/>
        <w:t>.............................................................................</w:t>
      </w:r>
    </w:p>
    <w:p w:rsidR="00DC30E0" w:rsidRPr="00DC30E0" w:rsidRDefault="00DC30E0" w:rsidP="00DC30E0">
      <w:pPr>
        <w:tabs>
          <w:tab w:val="left" w:pos="4253"/>
        </w:tabs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tabs>
          <w:tab w:val="left" w:pos="4253"/>
        </w:tabs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>sicherheitstechnische Betreuung:</w:t>
      </w: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ab/>
        <w:t>.............................................................................</w:t>
      </w:r>
    </w:p>
    <w:p w:rsidR="00DC30E0" w:rsidRPr="00DC30E0" w:rsidRDefault="00DC30E0" w:rsidP="00DC30E0">
      <w:pPr>
        <w:tabs>
          <w:tab w:val="left" w:pos="4253"/>
        </w:tabs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tabs>
          <w:tab w:val="left" w:pos="4253"/>
          <w:tab w:val="left" w:pos="4395"/>
        </w:tabs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>arbeitsmedizinische Betreuung:</w:t>
      </w: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ab/>
        <w:t>.............................................................................</w:t>
      </w:r>
    </w:p>
    <w:p w:rsidR="00DC30E0" w:rsidRPr="00DC30E0" w:rsidRDefault="00DC30E0" w:rsidP="00DC30E0">
      <w:pPr>
        <w:tabs>
          <w:tab w:val="left" w:pos="4253"/>
          <w:tab w:val="left" w:pos="4395"/>
        </w:tabs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tabs>
          <w:tab w:val="left" w:pos="4253"/>
          <w:tab w:val="left" w:pos="4395"/>
        </w:tabs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>Betriebsstruktur und Tätigkeiten:</w:t>
      </w: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ab/>
        <w:t>.............................................................................</w:t>
      </w:r>
    </w:p>
    <w:p w:rsidR="00DC30E0" w:rsidRPr="00DC30E0" w:rsidRDefault="00DC30E0" w:rsidP="00DC30E0">
      <w:pPr>
        <w:tabs>
          <w:tab w:val="left" w:pos="4253"/>
          <w:tab w:val="left" w:pos="4395"/>
        </w:tabs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p w:rsidR="00DC30E0" w:rsidRPr="00DC30E0" w:rsidRDefault="00DC30E0" w:rsidP="00DC30E0">
      <w:pPr>
        <w:tabs>
          <w:tab w:val="left" w:pos="4253"/>
          <w:tab w:val="left" w:pos="4395"/>
        </w:tabs>
        <w:spacing w:after="0" w:line="240" w:lineRule="auto"/>
        <w:rPr>
          <w:rFonts w:ascii="Arial" w:eastAsia="Times New Roman" w:hAnsi="Arial" w:cs="Times New Roman"/>
          <w:sz w:val="24"/>
          <w:szCs w:val="20"/>
          <w:lang w:eastAsia="de-D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1134"/>
        <w:gridCol w:w="340"/>
        <w:gridCol w:w="794"/>
        <w:gridCol w:w="907"/>
        <w:gridCol w:w="86"/>
        <w:gridCol w:w="27"/>
        <w:gridCol w:w="340"/>
        <w:gridCol w:w="176"/>
        <w:gridCol w:w="102"/>
        <w:gridCol w:w="489"/>
        <w:gridCol w:w="934"/>
        <w:gridCol w:w="113"/>
        <w:gridCol w:w="32"/>
        <w:gridCol w:w="109"/>
        <w:gridCol w:w="199"/>
        <w:gridCol w:w="597"/>
        <w:gridCol w:w="86"/>
        <w:gridCol w:w="716"/>
        <w:gridCol w:w="302"/>
        <w:gridCol w:w="113"/>
        <w:gridCol w:w="340"/>
        <w:gridCol w:w="167"/>
        <w:gridCol w:w="80"/>
        <w:gridCol w:w="83"/>
        <w:gridCol w:w="73"/>
        <w:gridCol w:w="86"/>
        <w:gridCol w:w="615"/>
        <w:gridCol w:w="600"/>
      </w:tblGrid>
      <w:tr w:rsidR="00DC30E0" w:rsidRPr="00DC30E0" w:rsidTr="00B4079F">
        <w:tc>
          <w:tcPr>
            <w:tcW w:w="3331" w:type="dxa"/>
            <w:gridSpan w:val="6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  <w:t xml:space="preserve">Organisationseinheit: </w:t>
            </w:r>
          </w:p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6378" w:type="dxa"/>
            <w:gridSpan w:val="2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c>
          <w:tcPr>
            <w:tcW w:w="3331" w:type="dxa"/>
            <w:gridSpan w:val="6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  <w:t>Geb.- oder Raum-Nr.:</w:t>
            </w:r>
          </w:p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  <w:tc>
          <w:tcPr>
            <w:tcW w:w="6378" w:type="dxa"/>
            <w:gridSpan w:val="2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  <w:lang w:eastAsia="de-DE"/>
              </w:rPr>
            </w:pPr>
          </w:p>
        </w:tc>
      </w:tr>
      <w:tr w:rsidR="00DC30E0" w:rsidRPr="00DC30E0" w:rsidTr="00B4079F">
        <w:tblPrEx>
          <w:tblCellMar>
            <w:left w:w="0" w:type="dxa"/>
            <w:right w:w="0" w:type="dxa"/>
          </w:tblCellMar>
        </w:tblPrEx>
        <w:trPr>
          <w:gridBefore w:val="1"/>
          <w:wBefore w:w="70" w:type="dxa"/>
          <w:trHeight w:hRule="exact" w:val="340"/>
        </w:trPr>
        <w:tc>
          <w:tcPr>
            <w:tcW w:w="1134" w:type="dxa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701" w:type="dxa"/>
            <w:gridSpan w:val="2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gridSpan w:val="2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846" w:type="dxa"/>
            <w:gridSpan w:val="6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09" w:type="dxa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796" w:type="dxa"/>
            <w:gridSpan w:val="2"/>
            <w:tcBorders>
              <w:right w:val="single" w:sz="18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724" w:type="dxa"/>
            <w:gridSpan w:val="6"/>
            <w:tcBorders>
              <w:left w:val="nil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80" w:type="dxa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42" w:type="dxa"/>
            <w:gridSpan w:val="3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211" w:type="dxa"/>
            <w:gridSpan w:val="2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DC30E0" w:rsidRPr="00DC30E0" w:rsidTr="00B4079F">
        <w:tblPrEx>
          <w:tblCellMar>
            <w:left w:w="0" w:type="dxa"/>
            <w:right w:w="0" w:type="dxa"/>
          </w:tblCellMar>
        </w:tblPrEx>
        <w:trPr>
          <w:gridBefore w:val="1"/>
          <w:wBefore w:w="70" w:type="dxa"/>
          <w:trHeight w:hRule="exact" w:val="340"/>
        </w:trPr>
        <w:tc>
          <w:tcPr>
            <w:tcW w:w="1134" w:type="dxa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4" w:type="dxa"/>
            <w:gridSpan w:val="2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536" w:type="dxa"/>
            <w:gridSpan w:val="5"/>
            <w:tcBorders>
              <w:top w:val="single" w:sz="18" w:space="0" w:color="auto"/>
              <w:left w:val="single" w:sz="18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02" w:type="dxa"/>
            <w:tcBorders>
              <w:top w:val="single" w:sz="18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489" w:type="dxa"/>
            <w:tcBorders>
              <w:top w:val="single" w:sz="18" w:space="0" w:color="auto"/>
              <w:right w:val="single" w:sz="18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984" w:type="dxa"/>
            <w:gridSpan w:val="6"/>
            <w:tcBorders>
              <w:top w:val="single" w:sz="18" w:space="0" w:color="auto"/>
              <w:left w:val="nil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86" w:type="dxa"/>
            <w:tcBorders>
              <w:top w:val="single" w:sz="18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716" w:type="dxa"/>
            <w:tcBorders>
              <w:top w:val="single" w:sz="18" w:space="0" w:color="auto"/>
              <w:right w:val="single" w:sz="18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085" w:type="dxa"/>
            <w:gridSpan w:val="6"/>
            <w:tcBorders>
              <w:top w:val="single" w:sz="18" w:space="0" w:color="auto"/>
              <w:left w:val="nil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73" w:type="dxa"/>
            <w:tcBorders>
              <w:top w:val="single" w:sz="18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701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600" w:type="dxa"/>
            <w:tcBorders>
              <w:left w:val="nil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DC30E0" w:rsidRPr="00DC30E0" w:rsidTr="00B4079F">
        <w:tblPrEx>
          <w:tblCellMar>
            <w:left w:w="0" w:type="dxa"/>
            <w:right w:w="0" w:type="dxa"/>
          </w:tblCellMar>
        </w:tblPrEx>
        <w:trPr>
          <w:gridBefore w:val="1"/>
          <w:wBefore w:w="70" w:type="dxa"/>
          <w:trHeight w:hRule="exact" w:val="600"/>
        </w:trPr>
        <w:tc>
          <w:tcPr>
            <w:tcW w:w="1134" w:type="dxa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00" w:lineRule="exact"/>
              <w:rPr>
                <w:rFonts w:ascii="Arial" w:eastAsia="Times New Roman" w:hAnsi="Arial" w:cs="Times New Roman"/>
                <w:b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b/>
                <w:szCs w:val="20"/>
                <w:lang w:eastAsia="de-DE"/>
              </w:rPr>
              <w:t>Arbeits-</w:t>
            </w:r>
          </w:p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00" w:lineRule="exact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b/>
                <w:szCs w:val="20"/>
                <w:lang w:eastAsia="de-DE"/>
              </w:rPr>
              <w:t>bereiche</w:t>
            </w:r>
          </w:p>
        </w:tc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gridSpan w:val="2"/>
            <w:tcBorders>
              <w:left w:val="nil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701" w:type="dxa"/>
            <w:gridSpan w:val="4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nil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701" w:type="dxa"/>
            <w:gridSpan w:val="4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nil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701" w:type="dxa"/>
            <w:gridSpan w:val="7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DC30E0" w:rsidRPr="00DC30E0" w:rsidTr="00B4079F">
        <w:tblPrEx>
          <w:tblCellMar>
            <w:left w:w="0" w:type="dxa"/>
            <w:right w:w="0" w:type="dxa"/>
          </w:tblCellMar>
        </w:tblPrEx>
        <w:trPr>
          <w:gridBefore w:val="1"/>
          <w:wBefore w:w="70" w:type="dxa"/>
          <w:trHeight w:hRule="exact" w:val="600"/>
        </w:trPr>
        <w:tc>
          <w:tcPr>
            <w:tcW w:w="1134" w:type="dxa"/>
          </w:tcPr>
          <w:p w:rsidR="00DC30E0" w:rsidRPr="00DC30E0" w:rsidRDefault="00DC30E0" w:rsidP="00DC30E0">
            <w:pPr>
              <w:pBdr>
                <w:left w:val="single" w:sz="6" w:space="1" w:color="auto"/>
                <w:right w:val="single" w:sz="6" w:space="1" w:color="auto"/>
              </w:pBdr>
              <w:tabs>
                <w:tab w:val="left" w:pos="4253"/>
                <w:tab w:val="left" w:pos="4395"/>
              </w:tabs>
              <w:spacing w:after="0" w:line="200" w:lineRule="exact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b/>
                <w:szCs w:val="20"/>
                <w:lang w:eastAsia="de-DE"/>
              </w:rPr>
              <w:t>Tätigkei</w:t>
            </w:r>
            <w:r w:rsidRPr="00DC30E0">
              <w:rPr>
                <w:rFonts w:ascii="Arial" w:eastAsia="Times New Roman" w:hAnsi="Arial" w:cs="Times New Roman"/>
                <w:b/>
                <w:szCs w:val="20"/>
                <w:lang w:eastAsia="de-DE"/>
              </w:rPr>
              <w:softHyphen/>
              <w:t>ten</w:t>
            </w:r>
          </w:p>
        </w:tc>
        <w:tc>
          <w:tcPr>
            <w:tcW w:w="3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70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gridSpan w:val="2"/>
            <w:tcBorders>
              <w:left w:val="nil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70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nil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70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nil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70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DC30E0" w:rsidRPr="00DC30E0" w:rsidTr="00B4079F">
        <w:tblPrEx>
          <w:tblCellMar>
            <w:left w:w="0" w:type="dxa"/>
            <w:right w:w="0" w:type="dxa"/>
          </w:tblCellMar>
        </w:tblPrEx>
        <w:trPr>
          <w:gridBefore w:val="1"/>
          <w:wBefore w:w="70" w:type="dxa"/>
          <w:trHeight w:hRule="exact" w:val="500"/>
        </w:trPr>
        <w:tc>
          <w:tcPr>
            <w:tcW w:w="1134" w:type="dxa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1</w:t>
            </w:r>
          </w:p>
        </w:tc>
        <w:tc>
          <w:tcPr>
            <w:tcW w:w="170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1</w:t>
            </w:r>
          </w:p>
        </w:tc>
        <w:tc>
          <w:tcPr>
            <w:tcW w:w="170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1</w:t>
            </w:r>
          </w:p>
        </w:tc>
        <w:tc>
          <w:tcPr>
            <w:tcW w:w="170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1</w:t>
            </w:r>
          </w:p>
        </w:tc>
        <w:tc>
          <w:tcPr>
            <w:tcW w:w="170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DC30E0" w:rsidRPr="00DC30E0" w:rsidTr="00B4079F">
        <w:tblPrEx>
          <w:tblCellMar>
            <w:left w:w="0" w:type="dxa"/>
            <w:right w:w="0" w:type="dxa"/>
          </w:tblCellMar>
        </w:tblPrEx>
        <w:trPr>
          <w:gridBefore w:val="1"/>
          <w:wBefore w:w="70" w:type="dxa"/>
          <w:trHeight w:hRule="exact" w:val="500"/>
        </w:trPr>
        <w:tc>
          <w:tcPr>
            <w:tcW w:w="1134" w:type="dxa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2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2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2</w:t>
            </w:r>
          </w:p>
        </w:tc>
        <w:tc>
          <w:tcPr>
            <w:tcW w:w="170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DC30E0" w:rsidRPr="00DC30E0" w:rsidTr="00B4079F">
        <w:tblPrEx>
          <w:tblCellMar>
            <w:left w:w="0" w:type="dxa"/>
            <w:right w:w="0" w:type="dxa"/>
          </w:tblCellMar>
        </w:tblPrEx>
        <w:trPr>
          <w:gridBefore w:val="1"/>
          <w:wBefore w:w="70" w:type="dxa"/>
          <w:trHeight w:hRule="exact" w:val="500"/>
        </w:trPr>
        <w:tc>
          <w:tcPr>
            <w:tcW w:w="1134" w:type="dxa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3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3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3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3</w:t>
            </w:r>
          </w:p>
        </w:tc>
        <w:tc>
          <w:tcPr>
            <w:tcW w:w="170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DC30E0" w:rsidRPr="00DC30E0" w:rsidTr="00B4079F">
        <w:tblPrEx>
          <w:tblCellMar>
            <w:left w:w="0" w:type="dxa"/>
            <w:right w:w="0" w:type="dxa"/>
          </w:tblCellMar>
        </w:tblPrEx>
        <w:trPr>
          <w:gridBefore w:val="1"/>
          <w:wBefore w:w="70" w:type="dxa"/>
          <w:trHeight w:hRule="exact" w:val="500"/>
        </w:trPr>
        <w:tc>
          <w:tcPr>
            <w:tcW w:w="1134" w:type="dxa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4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4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4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4</w:t>
            </w:r>
          </w:p>
        </w:tc>
        <w:tc>
          <w:tcPr>
            <w:tcW w:w="170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DC30E0" w:rsidRPr="00DC30E0" w:rsidTr="00B4079F">
        <w:tblPrEx>
          <w:tblCellMar>
            <w:left w:w="0" w:type="dxa"/>
            <w:right w:w="0" w:type="dxa"/>
          </w:tblCellMar>
        </w:tblPrEx>
        <w:trPr>
          <w:gridBefore w:val="1"/>
          <w:wBefore w:w="70" w:type="dxa"/>
          <w:trHeight w:hRule="exact" w:val="500"/>
        </w:trPr>
        <w:tc>
          <w:tcPr>
            <w:tcW w:w="1134" w:type="dxa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5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5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5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5</w:t>
            </w:r>
          </w:p>
        </w:tc>
        <w:tc>
          <w:tcPr>
            <w:tcW w:w="170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DC30E0" w:rsidRPr="00DC30E0" w:rsidTr="00B4079F">
        <w:tblPrEx>
          <w:tblCellMar>
            <w:left w:w="0" w:type="dxa"/>
            <w:right w:w="0" w:type="dxa"/>
          </w:tblCellMar>
        </w:tblPrEx>
        <w:trPr>
          <w:gridBefore w:val="1"/>
          <w:wBefore w:w="70" w:type="dxa"/>
          <w:trHeight w:hRule="exact" w:val="500"/>
        </w:trPr>
        <w:tc>
          <w:tcPr>
            <w:tcW w:w="1134" w:type="dxa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6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6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6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6</w:t>
            </w:r>
          </w:p>
        </w:tc>
        <w:tc>
          <w:tcPr>
            <w:tcW w:w="170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DC30E0" w:rsidRPr="00DC30E0" w:rsidTr="00B4079F">
        <w:tblPrEx>
          <w:tblCellMar>
            <w:left w:w="0" w:type="dxa"/>
            <w:right w:w="0" w:type="dxa"/>
          </w:tblCellMar>
        </w:tblPrEx>
        <w:trPr>
          <w:gridBefore w:val="1"/>
          <w:wBefore w:w="70" w:type="dxa"/>
          <w:trHeight w:hRule="exact" w:val="500"/>
        </w:trPr>
        <w:tc>
          <w:tcPr>
            <w:tcW w:w="1134" w:type="dxa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7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7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7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7</w:t>
            </w:r>
          </w:p>
        </w:tc>
        <w:tc>
          <w:tcPr>
            <w:tcW w:w="170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DC30E0" w:rsidRPr="00DC30E0" w:rsidTr="00B4079F">
        <w:tblPrEx>
          <w:tblCellMar>
            <w:left w:w="0" w:type="dxa"/>
            <w:right w:w="0" w:type="dxa"/>
          </w:tblCellMar>
        </w:tblPrEx>
        <w:trPr>
          <w:gridBefore w:val="1"/>
          <w:wBefore w:w="70" w:type="dxa"/>
          <w:trHeight w:hRule="exact" w:val="500"/>
        </w:trPr>
        <w:tc>
          <w:tcPr>
            <w:tcW w:w="1134" w:type="dxa"/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8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8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8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1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  <w:t>8</w:t>
            </w:r>
          </w:p>
        </w:tc>
        <w:tc>
          <w:tcPr>
            <w:tcW w:w="170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30E0" w:rsidRPr="00DC30E0" w:rsidRDefault="00DC30E0" w:rsidP="00DC30E0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</w:tbl>
    <w:p w:rsidR="00DC30E0" w:rsidRPr="00DC30E0" w:rsidRDefault="00DC30E0" w:rsidP="00DC30E0">
      <w:pPr>
        <w:tabs>
          <w:tab w:val="left" w:pos="4253"/>
          <w:tab w:val="left" w:pos="4395"/>
        </w:tabs>
        <w:spacing w:after="0" w:line="240" w:lineRule="auto"/>
        <w:rPr>
          <w:rFonts w:ascii="Arial" w:eastAsia="Times New Roman" w:hAnsi="Arial" w:cs="Times New Roman"/>
          <w:sz w:val="26"/>
          <w:szCs w:val="20"/>
          <w:lang w:eastAsia="de-DE"/>
        </w:rPr>
      </w:pPr>
    </w:p>
    <w:p w:rsidR="00DC30E0" w:rsidRPr="00DC30E0" w:rsidRDefault="00DC30E0" w:rsidP="00DC30E0">
      <w:pPr>
        <w:tabs>
          <w:tab w:val="left" w:pos="4253"/>
          <w:tab w:val="left" w:pos="4395"/>
        </w:tabs>
        <w:spacing w:after="0" w:line="240" w:lineRule="auto"/>
        <w:rPr>
          <w:rFonts w:ascii="Arial" w:eastAsia="Times New Roman" w:hAnsi="Arial" w:cs="Times New Roman"/>
          <w:sz w:val="26"/>
          <w:szCs w:val="20"/>
          <w:lang w:eastAsia="de-DE"/>
        </w:rPr>
      </w:pPr>
      <w:r w:rsidRPr="00DC30E0">
        <w:rPr>
          <w:rFonts w:ascii="Arial" w:eastAsia="Times New Roman" w:hAnsi="Arial" w:cs="Times New Roman"/>
          <w:sz w:val="24"/>
          <w:szCs w:val="20"/>
          <w:lang w:eastAsia="de-DE"/>
        </w:rPr>
        <w:t>Bemerkungen</w:t>
      </w:r>
      <w:r w:rsidRPr="00DC30E0">
        <w:rPr>
          <w:rFonts w:ascii="Arial" w:eastAsia="Times New Roman" w:hAnsi="Arial" w:cs="Times New Roman"/>
          <w:sz w:val="26"/>
          <w:szCs w:val="20"/>
          <w:lang w:eastAsia="de-DE"/>
        </w:rPr>
        <w:t>:</w:t>
      </w:r>
    </w:p>
    <w:p w:rsidR="00DC30E0" w:rsidRPr="00DC30E0" w:rsidRDefault="00DC30E0" w:rsidP="00DC30E0">
      <w:pPr>
        <w:tabs>
          <w:tab w:val="left" w:leader="dot" w:pos="9498"/>
        </w:tabs>
        <w:spacing w:after="0" w:line="240" w:lineRule="auto"/>
        <w:rPr>
          <w:rFonts w:ascii="Arial" w:eastAsia="Times New Roman" w:hAnsi="Arial" w:cs="Times New Roman"/>
          <w:sz w:val="26"/>
          <w:szCs w:val="20"/>
          <w:lang w:eastAsia="de-DE"/>
        </w:rPr>
      </w:pPr>
      <w:r w:rsidRPr="00DC30E0">
        <w:rPr>
          <w:rFonts w:ascii="Arial" w:eastAsia="Times New Roman" w:hAnsi="Arial" w:cs="Times New Roman"/>
          <w:sz w:val="26"/>
          <w:szCs w:val="20"/>
          <w:lang w:eastAsia="de-DE"/>
        </w:rPr>
        <w:tab/>
      </w:r>
    </w:p>
    <w:p w:rsidR="00DC30E0" w:rsidRPr="00DC30E0" w:rsidRDefault="00DC30E0" w:rsidP="00DC30E0">
      <w:pPr>
        <w:tabs>
          <w:tab w:val="left" w:leader="dot" w:pos="9498"/>
        </w:tabs>
        <w:spacing w:after="0" w:line="240" w:lineRule="auto"/>
        <w:rPr>
          <w:rFonts w:ascii="Arial" w:eastAsia="Times New Roman" w:hAnsi="Arial" w:cs="Times New Roman"/>
          <w:sz w:val="26"/>
          <w:szCs w:val="20"/>
          <w:lang w:eastAsia="de-DE"/>
        </w:rPr>
      </w:pPr>
      <w:r w:rsidRPr="00DC30E0">
        <w:rPr>
          <w:rFonts w:ascii="Arial" w:eastAsia="Times New Roman" w:hAnsi="Arial" w:cs="Times New Roman"/>
          <w:sz w:val="26"/>
          <w:szCs w:val="20"/>
          <w:lang w:eastAsia="de-DE"/>
        </w:rPr>
        <w:tab/>
      </w:r>
    </w:p>
    <w:p w:rsidR="00DC30E0" w:rsidRPr="00DC30E0" w:rsidRDefault="00DC30E0" w:rsidP="00DC30E0">
      <w:pPr>
        <w:tabs>
          <w:tab w:val="left" w:leader="dot" w:pos="9498"/>
        </w:tabs>
        <w:spacing w:after="0" w:line="240" w:lineRule="auto"/>
        <w:rPr>
          <w:rFonts w:ascii="Arial" w:eastAsia="Times New Roman" w:hAnsi="Arial" w:cs="Times New Roman"/>
          <w:sz w:val="26"/>
          <w:szCs w:val="20"/>
          <w:lang w:eastAsia="de-DE"/>
        </w:rPr>
      </w:pPr>
      <w:r w:rsidRPr="00DC30E0">
        <w:rPr>
          <w:rFonts w:ascii="Arial" w:eastAsia="Times New Roman" w:hAnsi="Arial" w:cs="Times New Roman"/>
          <w:sz w:val="26"/>
          <w:szCs w:val="20"/>
          <w:lang w:eastAsia="de-DE"/>
        </w:rPr>
        <w:tab/>
      </w:r>
    </w:p>
    <w:p w:rsidR="00DC30E0" w:rsidRPr="00DC30E0" w:rsidRDefault="00DC30E0" w:rsidP="00DC30E0">
      <w:pPr>
        <w:tabs>
          <w:tab w:val="left" w:pos="4253"/>
          <w:tab w:val="left" w:pos="4395"/>
        </w:tabs>
        <w:spacing w:after="0" w:line="240" w:lineRule="auto"/>
        <w:rPr>
          <w:rFonts w:ascii="Arial" w:eastAsia="Times New Roman" w:hAnsi="Arial" w:cs="Times New Roman"/>
          <w:sz w:val="26"/>
          <w:szCs w:val="20"/>
          <w:lang w:eastAsia="de-DE"/>
        </w:rPr>
      </w:pPr>
    </w:p>
    <w:p w:rsidR="00DC30E0" w:rsidRDefault="00DC30E0" w:rsidP="00DC30E0">
      <w:pPr>
        <w:spacing w:after="0" w:line="240" w:lineRule="auto"/>
        <w:rPr>
          <w:rFonts w:ascii="Arial" w:hAnsi="Arial" w:cs="Arial"/>
          <w:sz w:val="24"/>
          <w:szCs w:val="24"/>
        </w:rPr>
        <w:sectPr w:rsidR="00DC30E0" w:rsidSect="003B2CAC">
          <w:headerReference w:type="default" r:id="rId7"/>
          <w:footerReference w:type="default" r:id="rId8"/>
          <w:pgSz w:w="11906" w:h="16838"/>
          <w:pgMar w:top="851" w:right="851" w:bottom="142" w:left="1418" w:header="709" w:footer="283" w:gutter="0"/>
          <w:cols w:space="708"/>
          <w:docGrid w:linePitch="360"/>
        </w:sectPr>
      </w:pPr>
    </w:p>
    <w:p w:rsidR="00DC30E0" w:rsidRPr="00DC30E0" w:rsidRDefault="00DC30E0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041"/>
        <w:gridCol w:w="1531"/>
        <w:gridCol w:w="1531"/>
        <w:gridCol w:w="1531"/>
        <w:gridCol w:w="1531"/>
        <w:gridCol w:w="1531"/>
        <w:gridCol w:w="1531"/>
        <w:gridCol w:w="1531"/>
        <w:gridCol w:w="1531"/>
        <w:gridCol w:w="1517"/>
        <w:gridCol w:w="14"/>
      </w:tblGrid>
      <w:tr w:rsidR="00DC30E0" w:rsidRPr="00DC30E0" w:rsidTr="00B4079F">
        <w:trPr>
          <w:gridAfter w:val="1"/>
          <w:wAfter w:w="14" w:type="dxa"/>
        </w:trPr>
        <w:tc>
          <w:tcPr>
            <w:tcW w:w="1580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b/>
                <w:sz w:val="32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b/>
                <w:sz w:val="32"/>
                <w:szCs w:val="20"/>
                <w:lang w:eastAsia="de-DE"/>
              </w:rPr>
              <w:t>Faktorenklassifikation für Gefährdungs- / Belastungsfaktoren</w:t>
            </w:r>
          </w:p>
        </w:tc>
      </w:tr>
      <w:tr w:rsidR="00DC30E0" w:rsidRPr="00DC30E0" w:rsidTr="00B4079F">
        <w:trPr>
          <w:gridAfter w:val="1"/>
          <w:wAfter w:w="14" w:type="dxa"/>
        </w:trPr>
        <w:tc>
          <w:tcPr>
            <w:tcW w:w="1580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after="0" w:line="240" w:lineRule="auto"/>
              <w:rPr>
                <w:rFonts w:ascii="Arial" w:eastAsia="Times New Roman" w:hAnsi="Arial" w:cs="Times New Roman"/>
                <w:b/>
                <w:sz w:val="32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trHeight w:hRule="exact" w:val="240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1.1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1.2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1.3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1.4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1.5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1.6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1.7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1.8</w:t>
            </w: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1.9</w:t>
            </w:r>
          </w:p>
        </w:tc>
      </w:tr>
      <w:tr w:rsidR="00DC30E0" w:rsidRPr="00DC30E0" w:rsidTr="00B4079F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DC30E0" w:rsidRPr="00DC30E0" w:rsidRDefault="00AE7CDD" w:rsidP="00DC30E0">
            <w:pPr>
              <w:spacing w:before="120" w:after="12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Mechanische Ge</w:t>
            </w:r>
            <w:r w:rsidR="00DC30E0" w:rsidRPr="00DC30E0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fährdungen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ungeschützt bewegte Maschinenteile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Teile mit gefährlichen Oberflächen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bewegte Transportmittel, bewegte Arbeitsmittel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unkontrolliert bewegte Teile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Sturz, Ausrutschen, Stolpern, Umknicken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Absturz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weitere Gefährdungen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trHeight w:hRule="exact" w:val="240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2.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2.1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2.2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2.3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2.4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2.5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2.6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2.7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2.8</w:t>
            </w: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2.9</w:t>
            </w:r>
          </w:p>
        </w:tc>
      </w:tr>
      <w:tr w:rsidR="00DC30E0" w:rsidRPr="00DC30E0" w:rsidTr="00B4079F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DC30E0" w:rsidRPr="00AE7CDD" w:rsidRDefault="00DC30E0" w:rsidP="00DC30E0">
            <w:pPr>
              <w:spacing w:before="120" w:after="12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 xml:space="preserve">Elektrische </w:t>
            </w:r>
            <w:r w:rsidR="00AE7CDD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Gefähr</w:t>
            </w:r>
            <w:r w:rsidRPr="00DC30E0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dungen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Elektrischer Schlag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Lichtbögen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Elektrostatische Aufladungen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weitere Gefährdungen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trHeight w:hRule="exact" w:val="240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3.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3.1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3.2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3.3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3.4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3.5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3.6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3.7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3.8</w:t>
            </w: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3.9</w:t>
            </w:r>
          </w:p>
        </w:tc>
      </w:tr>
      <w:tr w:rsidR="00DC30E0" w:rsidRPr="00DC30E0" w:rsidTr="00B4079F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DC30E0" w:rsidRPr="00DC30E0" w:rsidRDefault="00DC30E0" w:rsidP="00DC30E0">
            <w:pPr>
              <w:spacing w:before="120" w:after="12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Gefahrstoffe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Hautkontakt mit Gefahrstoffen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Einatmen von Gefahrstoffen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Verschlucken von Gefahrstoffen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physikal.-chemische Gefährdungen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weitere Gefährdungen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trHeight w:hRule="exact" w:val="240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4.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4.1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4.2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4.3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4.4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4.5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4.6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4.7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4.8</w:t>
            </w: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4.9</w:t>
            </w:r>
          </w:p>
        </w:tc>
      </w:tr>
      <w:tr w:rsidR="00DC30E0" w:rsidRPr="00DC30E0" w:rsidTr="00B4079F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DC30E0" w:rsidRPr="00DC30E0" w:rsidRDefault="00AE7CDD" w:rsidP="00DC30E0">
            <w:pPr>
              <w:spacing w:before="120" w:after="12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Biologische Arbeitsstoffe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Infektions-gefährdung durch pathogene Mikroorganismen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sensibilisierende und toxische Wirkungen von Mikroorganismen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weitere Gefährdungen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trHeight w:hRule="exact" w:val="240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5.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5.1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5.2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5.3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5.4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5.5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5.6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5.7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5.8</w:t>
            </w: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5.9</w:t>
            </w:r>
          </w:p>
        </w:tc>
      </w:tr>
      <w:tr w:rsidR="00DC30E0" w:rsidRPr="00DC30E0" w:rsidTr="00B4079F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DC30E0" w:rsidRPr="00DC30E0" w:rsidRDefault="00AE7CDD" w:rsidP="00DC30E0">
            <w:pPr>
              <w:spacing w:before="120" w:after="12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Brände und Explosionen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brennbare Feststoffe, Flüssigkeiten, Gase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explosionsfähige Atmosphäre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Explosivstoffe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weitere Gefährdungen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trHeight w:hRule="exact" w:val="240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6.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6.1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6.2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6.3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6.4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6.5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6.6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6.7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6.8</w:t>
            </w: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6.9</w:t>
            </w:r>
          </w:p>
        </w:tc>
      </w:tr>
      <w:tr w:rsidR="00DC30E0" w:rsidRPr="00DC30E0" w:rsidTr="00B4079F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DC30E0" w:rsidRPr="00DC30E0" w:rsidRDefault="00AE7CDD" w:rsidP="00DC30E0">
            <w:pPr>
              <w:spacing w:before="120" w:after="12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Thermische Gefähr</w:t>
            </w:r>
            <w:r w:rsidR="00DC30E0" w:rsidRPr="00DC30E0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dungen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heiße Medien / Oberflächen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kalte Medien / Oberflächen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AE7CDD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weitere Gefährdungen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</w:tr>
      <w:tr w:rsidR="00DC30E0" w:rsidRPr="00DC30E0" w:rsidTr="00B4079F">
        <w:trPr>
          <w:trHeight w:hRule="exact" w:val="240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7.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7.1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7.2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7.3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7.4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7.5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7.6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7.7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7.8</w:t>
            </w: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DC30E0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DC30E0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7.9</w:t>
            </w:r>
          </w:p>
        </w:tc>
      </w:tr>
      <w:tr w:rsidR="00DC30E0" w:rsidRPr="00DC30E0" w:rsidTr="00B4079F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DC30E0" w:rsidRPr="00DC30E0" w:rsidRDefault="00AE7CDD" w:rsidP="00DC30E0">
            <w:pPr>
              <w:spacing w:before="120" w:after="120" w:line="240" w:lineRule="auto"/>
              <w:rPr>
                <w:rFonts w:ascii="Arial" w:eastAsia="Times New Roman" w:hAnsi="Arial" w:cs="Times New Roman"/>
                <w:sz w:val="18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Spezielle physikalische Einwirkungen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87626A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Lärm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87626A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Ultraschall, Infraschall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87626A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Ganzkörpervibrationen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87626A" w:rsidP="00DC30E0">
            <w:pPr>
              <w:spacing w:before="40"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Hand-Arm-Vibrationen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87626A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optische Strahlung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87626A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ionisierende Strahlung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87626A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elektromagnetische Felder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87626A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Unter- oder Überdruck</w:t>
            </w: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0E0" w:rsidRPr="00DC30E0" w:rsidRDefault="0087626A" w:rsidP="00DC30E0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weitere Gefährdungen</w:t>
            </w:r>
          </w:p>
        </w:tc>
      </w:tr>
    </w:tbl>
    <w:p w:rsidR="00BC58AE" w:rsidRDefault="00BC58AE" w:rsidP="00DC30E0">
      <w:pPr>
        <w:spacing w:after="0" w:line="240" w:lineRule="auto"/>
        <w:rPr>
          <w:rFonts w:ascii="Arial" w:hAnsi="Arial" w:cs="Arial"/>
          <w:sz w:val="24"/>
          <w:szCs w:val="24"/>
        </w:rPr>
        <w:sectPr w:rsidR="00BC58AE" w:rsidSect="00BC58AE">
          <w:pgSz w:w="16838" w:h="11906" w:orient="landscape"/>
          <w:pgMar w:top="1418" w:right="567" w:bottom="567" w:left="567" w:header="709" w:footer="709" w:gutter="0"/>
          <w:cols w:space="708"/>
          <w:docGrid w:linePitch="360"/>
        </w:sectPr>
      </w:pPr>
    </w:p>
    <w:p w:rsidR="00DC30E0" w:rsidRDefault="00DC30E0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041"/>
        <w:gridCol w:w="1531"/>
        <w:gridCol w:w="1531"/>
        <w:gridCol w:w="1531"/>
        <w:gridCol w:w="1531"/>
        <w:gridCol w:w="1531"/>
        <w:gridCol w:w="1531"/>
        <w:gridCol w:w="1531"/>
        <w:gridCol w:w="1531"/>
        <w:gridCol w:w="1517"/>
        <w:gridCol w:w="14"/>
      </w:tblGrid>
      <w:tr w:rsidR="00B4079F" w:rsidRPr="00B4079F" w:rsidTr="00B4079F">
        <w:trPr>
          <w:gridAfter w:val="1"/>
          <w:wAfter w:w="14" w:type="dxa"/>
        </w:trPr>
        <w:tc>
          <w:tcPr>
            <w:tcW w:w="1580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after="0" w:line="240" w:lineRule="auto"/>
              <w:rPr>
                <w:rFonts w:ascii="Arial" w:eastAsia="Times New Roman" w:hAnsi="Arial" w:cs="Times New Roman"/>
                <w:b/>
                <w:sz w:val="32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32"/>
                <w:szCs w:val="20"/>
                <w:lang w:eastAsia="de-DE"/>
              </w:rPr>
              <w:t>Faktorenklassifikation für Gefährdungs- / Belastungsfaktoren</w:t>
            </w:r>
          </w:p>
        </w:tc>
      </w:tr>
      <w:tr w:rsidR="00B4079F" w:rsidRPr="00B4079F" w:rsidTr="00B4079F">
        <w:trPr>
          <w:gridAfter w:val="1"/>
          <w:wAfter w:w="14" w:type="dxa"/>
        </w:trPr>
        <w:tc>
          <w:tcPr>
            <w:tcW w:w="1580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after="0" w:line="240" w:lineRule="auto"/>
              <w:rPr>
                <w:rFonts w:ascii="Arial" w:eastAsia="Times New Roman" w:hAnsi="Arial" w:cs="Times New Roman"/>
                <w:b/>
                <w:sz w:val="32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240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8.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8.1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8.2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8.3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8.4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8.5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8.6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8.7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8.8</w:t>
            </w: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8.9</w:t>
            </w:r>
          </w:p>
        </w:tc>
      </w:tr>
      <w:tr w:rsidR="00B4079F" w:rsidRPr="00B4079F" w:rsidTr="00B4079F">
        <w:trPr>
          <w:trHeight w:val="1296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B4079F" w:rsidRPr="00B4079F" w:rsidRDefault="003414EE" w:rsidP="00B4079F">
            <w:pPr>
              <w:spacing w:before="120" w:after="12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Arbeitsumgebungs-bedingungen</w:t>
            </w:r>
            <w:r w:rsidR="00B4079F"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Klima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Beleuchtung, Licht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Ersticken, Ertrinken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Flucht- und Verkehrswege, Sicherheits- und Gesundheitsschutz-Kennzeichnung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Arbeitsplatz-gestaltung, Pausen- und Sanitärräume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weitere Gefährdungen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240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9.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9.1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9.2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9.3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9.4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9.5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9.6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9.7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9.8</w:t>
            </w: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9.9</w:t>
            </w:r>
          </w:p>
        </w:tc>
      </w:tr>
      <w:tr w:rsidR="00B4079F" w:rsidRPr="00B4079F" w:rsidTr="00B4079F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B4079F" w:rsidRPr="00B4079F" w:rsidRDefault="00B4079F" w:rsidP="00B4079F">
            <w:pPr>
              <w:spacing w:before="120" w:after="120" w:line="240" w:lineRule="auto"/>
              <w:rPr>
                <w:rFonts w:ascii="Arial" w:eastAsia="Times New Roman" w:hAnsi="Arial" w:cs="Times New Roman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Physische Belastung / Arbeitsschwere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schwere dynamische Arbeit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einseitige dynamische Arbeit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Haltungsarbeit, Haltearbeit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Kombination aus statischer und dynamischer Arbeit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weitere Gefährdungen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240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10.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10.1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10.2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10.3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10.4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10.5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10.6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10.7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10.8</w:t>
            </w: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10.9</w:t>
            </w:r>
          </w:p>
        </w:tc>
      </w:tr>
      <w:tr w:rsidR="00B4079F" w:rsidRPr="00B4079F" w:rsidTr="00B4079F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B4079F" w:rsidRPr="00B4079F" w:rsidRDefault="00B4079F" w:rsidP="00B4079F">
            <w:pPr>
              <w:spacing w:before="120" w:after="12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Psychische Faktoren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ungenügend gestaltete Arbeitsaufgabe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ungenügend gestaltete Arbeitsorganisation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ungenügend gestaltete soziale Bedingungen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ungenügend gestaltete Arbeitsplatz- und Arbeitsumgebungs-Bedingungen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neue Arbeitsformen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weitere Gefährdungen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240"/>
        </w:trPr>
        <w:tc>
          <w:tcPr>
            <w:tcW w:w="20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11.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11.1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11.2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11.3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11.4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11.5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11.6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11.7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11.8</w:t>
            </w: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  <w:t>11.9</w:t>
            </w:r>
          </w:p>
        </w:tc>
      </w:tr>
      <w:tr w:rsidR="00B4079F" w:rsidRPr="00B4079F" w:rsidTr="00B4079F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B4079F" w:rsidRPr="00B4079F" w:rsidRDefault="00B4079F" w:rsidP="00B4079F">
            <w:pPr>
              <w:spacing w:before="120" w:after="12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Sons</w:t>
            </w:r>
            <w:r w:rsidR="003414EE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tige Gefährdungen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durch Menschen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durch Tiere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414EE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durch Pflanzen und pflanzliche Produkte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3A5DBA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  <w:r>
              <w:rPr>
                <w:rFonts w:ascii="Arial" w:hAnsi="Arial" w:cs="Arial"/>
                <w:sz w:val="15"/>
                <w:szCs w:val="15"/>
              </w:rPr>
              <w:t>weitere Gefährdungen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  <w:tc>
          <w:tcPr>
            <w:tcW w:w="15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spacing w:before="40" w:after="40" w:line="240" w:lineRule="auto"/>
              <w:rPr>
                <w:rFonts w:ascii="Arial" w:eastAsia="Times New Roman" w:hAnsi="Arial" w:cs="Times New Roman"/>
                <w:sz w:val="16"/>
                <w:szCs w:val="20"/>
                <w:lang w:eastAsia="de-DE"/>
              </w:rPr>
            </w:pPr>
          </w:p>
        </w:tc>
      </w:tr>
    </w:tbl>
    <w:p w:rsidR="00DC30E0" w:rsidRDefault="00785730" w:rsidP="00DC30E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785730" w:rsidRDefault="00BC58AE" w:rsidP="00DC30E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732992" behindDoc="1" locked="0" layoutInCell="1" allowOverlap="1" wp14:anchorId="4C4812DB" wp14:editId="04084882">
            <wp:simplePos x="0" y="0"/>
            <wp:positionH relativeFrom="column">
              <wp:posOffset>363855</wp:posOffset>
            </wp:positionH>
            <wp:positionV relativeFrom="paragraph">
              <wp:posOffset>49530</wp:posOffset>
            </wp:positionV>
            <wp:extent cx="4314825" cy="2552065"/>
            <wp:effectExtent l="0" t="0" r="9525" b="635"/>
            <wp:wrapTight wrapText="bothSides">
              <wp:wrapPolygon edited="0">
                <wp:start x="0" y="0"/>
                <wp:lineTo x="0" y="21444"/>
                <wp:lineTo x="21552" y="21444"/>
                <wp:lineTo x="2155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5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D77" w:rsidRDefault="00D42D77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42D77" w:rsidRDefault="00D42D77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42D77" w:rsidRDefault="00D42D77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42D77" w:rsidRDefault="00D42D77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42D77" w:rsidRDefault="00D42D77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42D77" w:rsidRDefault="00D42D77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42D77" w:rsidRDefault="00D42D77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42D77" w:rsidRDefault="00D42D77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42D77" w:rsidRDefault="00D42D77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30E0" w:rsidRDefault="00DC30E0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  <w:sectPr w:rsidR="00B4079F" w:rsidSect="00BC58AE">
          <w:pgSz w:w="16838" w:h="11906" w:orient="landscape"/>
          <w:pgMar w:top="1418" w:right="567" w:bottom="567" w:left="567" w:header="709" w:footer="709" w:gutter="0"/>
          <w:cols w:space="708"/>
          <w:docGrid w:linePitch="360"/>
        </w:sectPr>
      </w:pPr>
    </w:p>
    <w:p w:rsidR="00DC30E0" w:rsidRDefault="00DC30E0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15451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6"/>
        <w:gridCol w:w="2551"/>
        <w:gridCol w:w="2147"/>
        <w:gridCol w:w="2247"/>
      </w:tblGrid>
      <w:tr w:rsidR="00B4079F" w:rsidRPr="00B4079F" w:rsidTr="00BC58AE"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Organisationseinheit:</w:t>
            </w:r>
          </w:p>
        </w:tc>
        <w:tc>
          <w:tcPr>
            <w:tcW w:w="4394" w:type="dxa"/>
            <w:gridSpan w:val="2"/>
            <w:vAlign w:val="center"/>
          </w:tcPr>
          <w:p w:rsidR="00BC02A8" w:rsidRPr="00B4079F" w:rsidRDefault="00BC02A8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B4079F" w:rsidRPr="00B4079F" w:rsidTr="00BC58AE">
        <w:trPr>
          <w:trHeight w:hRule="exact" w:val="500"/>
        </w:trPr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32"/>
                <w:szCs w:val="20"/>
                <w:shd w:val="clear" w:color="auto" w:fill="C0C0C0"/>
                <w:lang w:eastAsia="de-DE"/>
              </w:rPr>
              <w:t>Arbeitsblatt B:  Gefährdung-/ Belastungsbeurteilung</w:t>
            </w: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Arbeitsbereiche:</w:t>
            </w:r>
          </w:p>
        </w:tc>
        <w:tc>
          <w:tcPr>
            <w:tcW w:w="21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2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Geb./Raum-Nr.:</w:t>
            </w:r>
          </w:p>
        </w:tc>
      </w:tr>
      <w:tr w:rsidR="00B4079F" w:rsidRPr="00B4079F" w:rsidTr="00BC58AE"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Arbeitsplätze / Tätigkeiten</w:t>
            </w:r>
          </w:p>
        </w:tc>
        <w:tc>
          <w:tcPr>
            <w:tcW w:w="4394" w:type="dxa"/>
            <w:gridSpan w:val="2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</w:tbl>
    <w:p w:rsidR="00DC30E0" w:rsidRPr="00B4079F" w:rsidRDefault="00DC30E0" w:rsidP="00DC30E0">
      <w:pPr>
        <w:spacing w:after="0" w:line="240" w:lineRule="auto"/>
        <w:rPr>
          <w:rFonts w:ascii="Arial" w:hAnsi="Arial" w:cs="Arial"/>
          <w:sz w:val="8"/>
          <w:szCs w:val="8"/>
        </w:rPr>
      </w:pPr>
    </w:p>
    <w:tbl>
      <w:tblPr>
        <w:tblW w:w="154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294"/>
        <w:gridCol w:w="2410"/>
        <w:gridCol w:w="1134"/>
        <w:gridCol w:w="2976"/>
        <w:gridCol w:w="993"/>
        <w:gridCol w:w="1701"/>
        <w:gridCol w:w="1085"/>
        <w:gridCol w:w="1324"/>
      </w:tblGrid>
      <w:tr w:rsidR="00B4079F" w:rsidRPr="00B4079F" w:rsidTr="00BC58AE">
        <w:trPr>
          <w:trHeight w:val="685"/>
        </w:trPr>
        <w:tc>
          <w:tcPr>
            <w:tcW w:w="534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Nr.</w:t>
            </w:r>
          </w:p>
        </w:tc>
        <w:tc>
          <w:tcPr>
            <w:tcW w:w="3294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Gefährdungsfaktor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Konkrete Gefährdung im Betrieb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Risiko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Maßnahme</w:t>
            </w: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(technisch, organisatorisch, persönlich)</w:t>
            </w:r>
          </w:p>
        </w:tc>
        <w:tc>
          <w:tcPr>
            <w:tcW w:w="2694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Realisierung</w:t>
            </w:r>
          </w:p>
        </w:tc>
        <w:tc>
          <w:tcPr>
            <w:tcW w:w="2409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Wirksamkeitskontrolle</w:t>
            </w:r>
          </w:p>
        </w:tc>
      </w:tr>
      <w:tr w:rsidR="00B4079F" w:rsidRPr="00B4079F" w:rsidTr="00BC58AE">
        <w:trPr>
          <w:trHeight w:val="453"/>
        </w:trPr>
        <w:tc>
          <w:tcPr>
            <w:tcW w:w="5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329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bis / am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Verantwortlich</w:t>
            </w:r>
          </w:p>
        </w:tc>
        <w:tc>
          <w:tcPr>
            <w:tcW w:w="1085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wie / wann</w:t>
            </w:r>
          </w:p>
        </w:tc>
        <w:tc>
          <w:tcPr>
            <w:tcW w:w="1324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durch wen</w:t>
            </w:r>
          </w:p>
        </w:tc>
      </w:tr>
      <w:tr w:rsidR="00B4079F" w:rsidRPr="00B4079F" w:rsidTr="00BC58AE">
        <w:trPr>
          <w:trHeight w:val="533"/>
        </w:trPr>
        <w:tc>
          <w:tcPr>
            <w:tcW w:w="6238" w:type="dxa"/>
            <w:gridSpan w:val="3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1. </w:t>
            </w:r>
            <w:r w:rsidRPr="00B4079F">
              <w:rPr>
                <w:rFonts w:ascii="Arial" w:eastAsia="Times New Roman" w:hAnsi="Arial" w:cs="Times New Roman"/>
                <w:lang w:eastAsia="de-DE"/>
              </w:rPr>
              <w:t>Mechanische Gefährdungen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BC58AE">
        <w:trPr>
          <w:trHeight w:val="625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1.1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1063C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1063C6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ungeschützt bewegte Maschinenteile</w:t>
            </w:r>
          </w:p>
        </w:tc>
        <w:tc>
          <w:tcPr>
            <w:tcW w:w="2410" w:type="dxa"/>
            <w:shd w:val="clear" w:color="auto" w:fill="auto"/>
          </w:tcPr>
          <w:p w:rsidR="00BC02A8" w:rsidRPr="00B4079F" w:rsidRDefault="00BC02A8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1311451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1AC9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2143158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612597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B4079F" w:rsidRPr="00B4079F" w:rsidTr="00BC58AE">
        <w:trPr>
          <w:trHeight w:val="563"/>
        </w:trPr>
        <w:tc>
          <w:tcPr>
            <w:tcW w:w="534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1.2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B4079F" w:rsidRPr="00B4079F" w:rsidRDefault="001063C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1063C6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Teile mit gefährlichen Oberflächen</w:t>
            </w:r>
          </w:p>
        </w:tc>
        <w:tc>
          <w:tcPr>
            <w:tcW w:w="2410" w:type="dxa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B4079F" w:rsidRPr="00230F06" w:rsidRDefault="008F716C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1464545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1489594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1276941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BC58AE">
        <w:trPr>
          <w:trHeight w:val="57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1.3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1063C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1063C6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bewegte Transportmittel, bewegte Arbeitsmittel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1648200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365340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294802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BC58AE">
        <w:trPr>
          <w:trHeight w:val="55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1.4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1063C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1063C6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unkontrolliert bewegte Teile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773164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176083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1263523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BC58AE">
        <w:trPr>
          <w:trHeight w:val="559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1.5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1063C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1063C6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Sturz, Ausrutschen, Stolpern, Umknicken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1131081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1103220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25816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BC58AE">
        <w:trPr>
          <w:trHeight w:val="41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1.6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1063C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1063C6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Absturz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2015485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311991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11636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1063C6" w:rsidRPr="00B4079F" w:rsidTr="00BC58AE">
        <w:trPr>
          <w:trHeight w:val="411"/>
        </w:trPr>
        <w:tc>
          <w:tcPr>
            <w:tcW w:w="534" w:type="dxa"/>
            <w:shd w:val="clear" w:color="auto" w:fill="auto"/>
            <w:vAlign w:val="center"/>
          </w:tcPr>
          <w:p w:rsidR="001063C6" w:rsidRPr="00B4079F" w:rsidRDefault="001063C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1.7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1063C6" w:rsidRPr="00B4079F" w:rsidRDefault="001063C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1063C6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weitere Gefährdungen</w:t>
            </w:r>
          </w:p>
        </w:tc>
        <w:tc>
          <w:tcPr>
            <w:tcW w:w="2410" w:type="dxa"/>
            <w:shd w:val="clear" w:color="auto" w:fill="auto"/>
          </w:tcPr>
          <w:p w:rsidR="001063C6" w:rsidRPr="00B4079F" w:rsidRDefault="001063C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1063C6" w:rsidRPr="00230F06" w:rsidRDefault="008F716C" w:rsidP="001063C6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1403633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63C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1063C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1063C6" w:rsidRPr="00230F06" w:rsidRDefault="008F716C" w:rsidP="001063C6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2056149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63C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1063C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1063C6" w:rsidRDefault="008F716C" w:rsidP="001063C6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108159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63C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1063C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1063C6" w:rsidRPr="00B4079F" w:rsidRDefault="001063C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063C6" w:rsidRPr="00B4079F" w:rsidRDefault="001063C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063C6" w:rsidRPr="00B4079F" w:rsidRDefault="001063C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1063C6" w:rsidRPr="00B4079F" w:rsidRDefault="001063C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1063C6" w:rsidRPr="00B4079F" w:rsidRDefault="001063C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BC58AE">
        <w:tc>
          <w:tcPr>
            <w:tcW w:w="15451" w:type="dxa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240" w:after="12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Bemerkungen:</w:t>
            </w:r>
          </w:p>
        </w:tc>
      </w:tr>
      <w:tr w:rsidR="00230F06" w:rsidRPr="00B4079F" w:rsidTr="00BC58AE">
        <w:tc>
          <w:tcPr>
            <w:tcW w:w="15451" w:type="dxa"/>
            <w:gridSpan w:val="9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</w:tbl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  <w:sectPr w:rsidR="00B4079F" w:rsidSect="00B4079F">
          <w:pgSz w:w="16838" w:h="11906" w:orient="landscape"/>
          <w:pgMar w:top="1276" w:right="1134" w:bottom="992" w:left="567" w:header="709" w:footer="709" w:gutter="0"/>
          <w:cols w:space="708"/>
          <w:docGrid w:linePitch="360"/>
        </w:sectPr>
      </w:pPr>
    </w:p>
    <w:p w:rsidR="00DC30E0" w:rsidRDefault="00DC30E0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15450" w:type="dxa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  <w:gridCol w:w="2551"/>
        <w:gridCol w:w="2147"/>
        <w:gridCol w:w="2247"/>
      </w:tblGrid>
      <w:tr w:rsidR="00B4079F" w:rsidRPr="00B4079F" w:rsidTr="00BC58AE">
        <w:tc>
          <w:tcPr>
            <w:tcW w:w="8505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Organisationseinheit:</w:t>
            </w:r>
          </w:p>
        </w:tc>
        <w:tc>
          <w:tcPr>
            <w:tcW w:w="4394" w:type="dxa"/>
            <w:gridSpan w:val="2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B4079F" w:rsidRPr="00B4079F" w:rsidTr="00BC58AE">
        <w:trPr>
          <w:trHeight w:hRule="exact" w:val="500"/>
        </w:trPr>
        <w:tc>
          <w:tcPr>
            <w:tcW w:w="8505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32"/>
                <w:szCs w:val="20"/>
                <w:shd w:val="clear" w:color="auto" w:fill="C0C0C0"/>
                <w:lang w:eastAsia="de-DE"/>
              </w:rPr>
              <w:t>Arbeitsblatt B:  Gefährdungs-/ Belastungsbeurteilung</w:t>
            </w: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Arbeitsbereiche:</w:t>
            </w:r>
          </w:p>
        </w:tc>
        <w:tc>
          <w:tcPr>
            <w:tcW w:w="2147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2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Geb./Raum-Nr.:</w:t>
            </w:r>
          </w:p>
        </w:tc>
      </w:tr>
      <w:tr w:rsidR="00B4079F" w:rsidRPr="00B4079F" w:rsidTr="00BC58AE">
        <w:tc>
          <w:tcPr>
            <w:tcW w:w="8505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Arbeitsplätze / Tätigkeiten</w:t>
            </w:r>
          </w:p>
        </w:tc>
        <w:tc>
          <w:tcPr>
            <w:tcW w:w="4394" w:type="dxa"/>
            <w:gridSpan w:val="2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</w:tbl>
    <w:p w:rsidR="00DC30E0" w:rsidRPr="0028335F" w:rsidRDefault="00DC30E0" w:rsidP="00DC30E0">
      <w:pPr>
        <w:spacing w:after="0" w:line="240" w:lineRule="auto"/>
        <w:rPr>
          <w:rFonts w:ascii="Arial" w:hAnsi="Arial" w:cs="Arial"/>
          <w:sz w:val="8"/>
          <w:szCs w:val="8"/>
        </w:rPr>
      </w:pPr>
    </w:p>
    <w:tbl>
      <w:tblPr>
        <w:tblW w:w="154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293"/>
        <w:gridCol w:w="2411"/>
        <w:gridCol w:w="1134"/>
        <w:gridCol w:w="2976"/>
        <w:gridCol w:w="851"/>
        <w:gridCol w:w="1701"/>
        <w:gridCol w:w="1227"/>
        <w:gridCol w:w="1324"/>
      </w:tblGrid>
      <w:tr w:rsidR="00B4079F" w:rsidRPr="00B4079F" w:rsidTr="00BC58AE">
        <w:trPr>
          <w:trHeight w:val="685"/>
        </w:trPr>
        <w:tc>
          <w:tcPr>
            <w:tcW w:w="534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Nr.</w:t>
            </w:r>
          </w:p>
        </w:tc>
        <w:tc>
          <w:tcPr>
            <w:tcW w:w="3293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Gefährdungsfaktor</w:t>
            </w:r>
          </w:p>
        </w:tc>
        <w:tc>
          <w:tcPr>
            <w:tcW w:w="2411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Konkrete Gefährdung im Betrieb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Risiko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Maßnahme</w:t>
            </w: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(technisch, organisatorisch, persönlich)</w:t>
            </w:r>
          </w:p>
        </w:tc>
        <w:tc>
          <w:tcPr>
            <w:tcW w:w="2552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Realisierung</w:t>
            </w:r>
          </w:p>
        </w:tc>
        <w:tc>
          <w:tcPr>
            <w:tcW w:w="2551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Wirksamkeitskontrolle</w:t>
            </w:r>
          </w:p>
        </w:tc>
      </w:tr>
      <w:tr w:rsidR="00B4079F" w:rsidRPr="00B4079F" w:rsidTr="00BC58AE">
        <w:trPr>
          <w:trHeight w:val="453"/>
        </w:trPr>
        <w:tc>
          <w:tcPr>
            <w:tcW w:w="5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3293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411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bis / am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Verantwortlich</w:t>
            </w:r>
          </w:p>
        </w:tc>
        <w:tc>
          <w:tcPr>
            <w:tcW w:w="1227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wie / wann</w:t>
            </w:r>
          </w:p>
        </w:tc>
        <w:tc>
          <w:tcPr>
            <w:tcW w:w="1324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durch wen</w:t>
            </w:r>
          </w:p>
        </w:tc>
      </w:tr>
      <w:tr w:rsidR="00B4079F" w:rsidRPr="00B4079F" w:rsidTr="00BC58AE">
        <w:trPr>
          <w:trHeight w:val="533"/>
        </w:trPr>
        <w:tc>
          <w:tcPr>
            <w:tcW w:w="6238" w:type="dxa"/>
            <w:gridSpan w:val="3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2. </w:t>
            </w:r>
            <w:r w:rsidRPr="00B4079F">
              <w:rPr>
                <w:rFonts w:ascii="Arial" w:eastAsia="Times New Roman" w:hAnsi="Arial" w:cs="Times New Roman"/>
                <w:lang w:eastAsia="de-DE"/>
              </w:rPr>
              <w:t>Elektrische Gefährdungen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BC58AE">
        <w:trPr>
          <w:trHeight w:val="625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2.1</w:t>
            </w:r>
          </w:p>
        </w:tc>
        <w:tc>
          <w:tcPr>
            <w:tcW w:w="3293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Elektrischer Schlag</w:t>
            </w:r>
          </w:p>
        </w:tc>
        <w:tc>
          <w:tcPr>
            <w:tcW w:w="2411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64387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989139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966383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27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BC58AE">
        <w:trPr>
          <w:trHeight w:val="563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2.2</w:t>
            </w:r>
          </w:p>
        </w:tc>
        <w:tc>
          <w:tcPr>
            <w:tcW w:w="3293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Lichtbögen</w:t>
            </w:r>
          </w:p>
        </w:tc>
        <w:tc>
          <w:tcPr>
            <w:tcW w:w="2411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1915271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793601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2123800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27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BC58AE">
        <w:trPr>
          <w:trHeight w:val="57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2.3</w:t>
            </w:r>
          </w:p>
        </w:tc>
        <w:tc>
          <w:tcPr>
            <w:tcW w:w="3293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Elektrostatische Aufladungen</w:t>
            </w:r>
          </w:p>
        </w:tc>
        <w:tc>
          <w:tcPr>
            <w:tcW w:w="2411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1249103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318348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33559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27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BC58AE">
        <w:trPr>
          <w:trHeight w:val="55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2.4</w:t>
            </w:r>
          </w:p>
        </w:tc>
        <w:tc>
          <w:tcPr>
            <w:tcW w:w="3293" w:type="dxa"/>
            <w:shd w:val="clear" w:color="auto" w:fill="auto"/>
            <w:vAlign w:val="center"/>
          </w:tcPr>
          <w:p w:rsidR="00230F06" w:rsidRPr="00B4079F" w:rsidRDefault="00557D81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1063C6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weitere Gefährdungen</w:t>
            </w:r>
          </w:p>
        </w:tc>
        <w:tc>
          <w:tcPr>
            <w:tcW w:w="2411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557D81" w:rsidRPr="00230F06" w:rsidRDefault="008F716C" w:rsidP="00557D81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1205995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D81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557D81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557D81" w:rsidRPr="00230F06" w:rsidRDefault="008F716C" w:rsidP="00557D81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728386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D81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557D81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557D81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880290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7D81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557D81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27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BC58AE">
        <w:trPr>
          <w:trHeight w:val="559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2.5</w:t>
            </w:r>
          </w:p>
        </w:tc>
        <w:tc>
          <w:tcPr>
            <w:tcW w:w="3293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1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27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BC58AE">
        <w:tc>
          <w:tcPr>
            <w:tcW w:w="15451" w:type="dxa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240" w:after="12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Bemerkungen:</w:t>
            </w:r>
          </w:p>
        </w:tc>
      </w:tr>
      <w:tr w:rsidR="00230F06" w:rsidRPr="00B4079F" w:rsidTr="00BC58AE">
        <w:tc>
          <w:tcPr>
            <w:tcW w:w="15451" w:type="dxa"/>
            <w:gridSpan w:val="9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</w:tbl>
    <w:p w:rsidR="00DC30E0" w:rsidRDefault="00DC30E0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  <w:sectPr w:rsidR="00B4079F" w:rsidSect="00B4079F">
          <w:pgSz w:w="16838" w:h="11906" w:orient="landscape"/>
          <w:pgMar w:top="1276" w:right="1134" w:bottom="992" w:left="567" w:header="709" w:footer="709" w:gutter="0"/>
          <w:cols w:space="708"/>
          <w:docGrid w:linePitch="360"/>
        </w:sectPr>
      </w:pPr>
    </w:p>
    <w:p w:rsidR="00DC30E0" w:rsidRDefault="00DC30E0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15451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6"/>
        <w:gridCol w:w="2551"/>
        <w:gridCol w:w="2147"/>
        <w:gridCol w:w="2247"/>
      </w:tblGrid>
      <w:tr w:rsidR="00B4079F" w:rsidRPr="00B4079F" w:rsidTr="00AF66F5"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Organisationseinheit:</w:t>
            </w:r>
          </w:p>
        </w:tc>
        <w:tc>
          <w:tcPr>
            <w:tcW w:w="4394" w:type="dxa"/>
            <w:gridSpan w:val="2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B4079F" w:rsidRPr="00B4079F" w:rsidTr="00AF66F5">
        <w:trPr>
          <w:trHeight w:hRule="exact" w:val="500"/>
        </w:trPr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32"/>
                <w:szCs w:val="20"/>
                <w:shd w:val="clear" w:color="auto" w:fill="C0C0C0"/>
                <w:lang w:eastAsia="de-DE"/>
              </w:rPr>
              <w:t>Arbeitsblatt B:  Gefährdungs-/ Belastungsbeurteilung</w:t>
            </w: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Arbeitsbereiche:</w:t>
            </w:r>
          </w:p>
        </w:tc>
        <w:tc>
          <w:tcPr>
            <w:tcW w:w="2147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2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Geb./Raum-Nr.:</w:t>
            </w:r>
          </w:p>
        </w:tc>
      </w:tr>
      <w:tr w:rsidR="00B4079F" w:rsidRPr="00B4079F" w:rsidTr="00AF66F5"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Arbeitsplätze / Tätigkeiten</w:t>
            </w:r>
          </w:p>
        </w:tc>
        <w:tc>
          <w:tcPr>
            <w:tcW w:w="4394" w:type="dxa"/>
            <w:gridSpan w:val="2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</w:tbl>
    <w:p w:rsidR="00DC30E0" w:rsidRPr="0028335F" w:rsidRDefault="00DC30E0" w:rsidP="00DC30E0">
      <w:pPr>
        <w:spacing w:after="0" w:line="240" w:lineRule="auto"/>
        <w:rPr>
          <w:rFonts w:ascii="Arial" w:hAnsi="Arial" w:cs="Arial"/>
          <w:sz w:val="8"/>
          <w:szCs w:val="8"/>
        </w:rPr>
      </w:pPr>
    </w:p>
    <w:tbl>
      <w:tblPr>
        <w:tblW w:w="154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294"/>
        <w:gridCol w:w="2410"/>
        <w:gridCol w:w="1134"/>
        <w:gridCol w:w="2976"/>
        <w:gridCol w:w="993"/>
        <w:gridCol w:w="1701"/>
        <w:gridCol w:w="1085"/>
        <w:gridCol w:w="1324"/>
      </w:tblGrid>
      <w:tr w:rsidR="00B4079F" w:rsidRPr="00B4079F" w:rsidTr="00AF66F5">
        <w:trPr>
          <w:trHeight w:val="685"/>
        </w:trPr>
        <w:tc>
          <w:tcPr>
            <w:tcW w:w="534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Nr.</w:t>
            </w:r>
          </w:p>
        </w:tc>
        <w:tc>
          <w:tcPr>
            <w:tcW w:w="3294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Gefährdungsfaktor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Konkrete Gefährdung im Betrieb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Risiko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Maßnahme</w:t>
            </w: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(technisch, organisatorisch, persönlich)</w:t>
            </w:r>
          </w:p>
        </w:tc>
        <w:tc>
          <w:tcPr>
            <w:tcW w:w="2694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Realisierung</w:t>
            </w:r>
          </w:p>
        </w:tc>
        <w:tc>
          <w:tcPr>
            <w:tcW w:w="2409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Wirksamkeitskontrolle</w:t>
            </w:r>
          </w:p>
        </w:tc>
      </w:tr>
      <w:tr w:rsidR="00B4079F" w:rsidRPr="00B4079F" w:rsidTr="00AF66F5">
        <w:trPr>
          <w:trHeight w:val="453"/>
        </w:trPr>
        <w:tc>
          <w:tcPr>
            <w:tcW w:w="5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329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bis / am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Verantwortlich</w:t>
            </w:r>
          </w:p>
        </w:tc>
        <w:tc>
          <w:tcPr>
            <w:tcW w:w="1085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wie / wann</w:t>
            </w:r>
          </w:p>
        </w:tc>
        <w:tc>
          <w:tcPr>
            <w:tcW w:w="1324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durch wen</w:t>
            </w:r>
          </w:p>
        </w:tc>
      </w:tr>
      <w:tr w:rsidR="00B4079F" w:rsidRPr="00B4079F" w:rsidTr="00AF66F5">
        <w:trPr>
          <w:trHeight w:val="533"/>
        </w:trPr>
        <w:tc>
          <w:tcPr>
            <w:tcW w:w="6238" w:type="dxa"/>
            <w:gridSpan w:val="3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3. </w:t>
            </w:r>
            <w:r w:rsidRPr="00B4079F">
              <w:rPr>
                <w:rFonts w:ascii="Arial" w:eastAsia="Times New Roman" w:hAnsi="Arial" w:cs="Times New Roman"/>
                <w:lang w:eastAsia="de-DE"/>
              </w:rPr>
              <w:t>Gefahrstoffe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625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3.1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557D81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557D81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Hautkontakt mit Gefahrstoffen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1547435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55168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503404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63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3.2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557D81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557D81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Einatmen von Gefahrstoffen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817263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2024078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1963566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7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3.3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557D81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557D81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Verschlucken von Gefahrstoffen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2070867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2074001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312834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5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3.4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557D81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557D81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physikal.-chemische Gefährdungen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997877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492606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1759520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59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3.5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557D81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1063C6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weitere Gefährdungen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868674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866254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1316563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41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3.6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41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3.7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c>
          <w:tcPr>
            <w:tcW w:w="15451" w:type="dxa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240" w:after="12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Bemerkungen:</w:t>
            </w:r>
          </w:p>
        </w:tc>
      </w:tr>
      <w:tr w:rsidR="00230F06" w:rsidRPr="00B4079F" w:rsidTr="00AF66F5">
        <w:tc>
          <w:tcPr>
            <w:tcW w:w="15451" w:type="dxa"/>
            <w:gridSpan w:val="9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</w:tbl>
    <w:p w:rsidR="00DC30E0" w:rsidRDefault="00DC30E0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30E0" w:rsidRDefault="00DC30E0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  <w:sectPr w:rsidR="00B4079F" w:rsidSect="00B4079F">
          <w:pgSz w:w="16838" w:h="11906" w:orient="landscape"/>
          <w:pgMar w:top="1276" w:right="1134" w:bottom="992" w:left="567" w:header="709" w:footer="709" w:gutter="0"/>
          <w:cols w:space="708"/>
          <w:docGrid w:linePitch="360"/>
        </w:sectPr>
      </w:pPr>
    </w:p>
    <w:p w:rsidR="00DC30E0" w:rsidRDefault="00DC30E0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15450" w:type="dxa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  <w:gridCol w:w="2551"/>
        <w:gridCol w:w="2147"/>
        <w:gridCol w:w="2247"/>
      </w:tblGrid>
      <w:tr w:rsidR="00B4079F" w:rsidRPr="00B4079F" w:rsidTr="00AF66F5">
        <w:tc>
          <w:tcPr>
            <w:tcW w:w="8505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Organisationseinheit:</w:t>
            </w:r>
          </w:p>
        </w:tc>
        <w:tc>
          <w:tcPr>
            <w:tcW w:w="4394" w:type="dxa"/>
            <w:gridSpan w:val="2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B4079F" w:rsidRPr="00B4079F" w:rsidTr="00AF66F5">
        <w:trPr>
          <w:trHeight w:hRule="exact" w:val="500"/>
        </w:trPr>
        <w:tc>
          <w:tcPr>
            <w:tcW w:w="8505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32"/>
                <w:szCs w:val="20"/>
                <w:shd w:val="clear" w:color="auto" w:fill="C0C0C0"/>
                <w:lang w:eastAsia="de-DE"/>
              </w:rPr>
              <w:t>Arbeitsblatt B:  Gefährdungs-/ Belastungsbeurteilung</w:t>
            </w: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Arbeitsbereiche:</w:t>
            </w:r>
          </w:p>
        </w:tc>
        <w:tc>
          <w:tcPr>
            <w:tcW w:w="2147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2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Geb./Raum-Nr.:</w:t>
            </w:r>
          </w:p>
        </w:tc>
      </w:tr>
      <w:tr w:rsidR="00B4079F" w:rsidRPr="00B4079F" w:rsidTr="00AF66F5">
        <w:tc>
          <w:tcPr>
            <w:tcW w:w="8505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Arbeitsplätze / Tätigkeiten</w:t>
            </w:r>
          </w:p>
        </w:tc>
        <w:tc>
          <w:tcPr>
            <w:tcW w:w="4394" w:type="dxa"/>
            <w:gridSpan w:val="2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</w:tbl>
    <w:p w:rsidR="00DC30E0" w:rsidRPr="0028335F" w:rsidRDefault="00DC30E0" w:rsidP="00DC30E0">
      <w:pPr>
        <w:spacing w:after="0" w:line="240" w:lineRule="auto"/>
        <w:rPr>
          <w:rFonts w:ascii="Arial" w:hAnsi="Arial" w:cs="Arial"/>
          <w:sz w:val="8"/>
          <w:szCs w:val="8"/>
        </w:rPr>
      </w:pPr>
    </w:p>
    <w:tbl>
      <w:tblPr>
        <w:tblW w:w="154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294"/>
        <w:gridCol w:w="2410"/>
        <w:gridCol w:w="1134"/>
        <w:gridCol w:w="2976"/>
        <w:gridCol w:w="993"/>
        <w:gridCol w:w="1701"/>
        <w:gridCol w:w="1085"/>
        <w:gridCol w:w="1324"/>
      </w:tblGrid>
      <w:tr w:rsidR="00B4079F" w:rsidRPr="00B4079F" w:rsidTr="00AF66F5">
        <w:trPr>
          <w:trHeight w:val="685"/>
        </w:trPr>
        <w:tc>
          <w:tcPr>
            <w:tcW w:w="534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Nr.</w:t>
            </w:r>
          </w:p>
        </w:tc>
        <w:tc>
          <w:tcPr>
            <w:tcW w:w="3294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Gefährdungsfaktor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Konkrete Gefährdung im Betrieb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Risiko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Maßnahme</w:t>
            </w: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(technisch, organisatorisch, persönlich)</w:t>
            </w:r>
          </w:p>
        </w:tc>
        <w:tc>
          <w:tcPr>
            <w:tcW w:w="2694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Realisierung</w:t>
            </w:r>
          </w:p>
        </w:tc>
        <w:tc>
          <w:tcPr>
            <w:tcW w:w="2409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Wirksamkeitskontrolle</w:t>
            </w:r>
          </w:p>
        </w:tc>
      </w:tr>
      <w:tr w:rsidR="00B4079F" w:rsidRPr="00B4079F" w:rsidTr="00AF66F5">
        <w:trPr>
          <w:trHeight w:val="453"/>
        </w:trPr>
        <w:tc>
          <w:tcPr>
            <w:tcW w:w="5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329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bis / am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Verantwortlich</w:t>
            </w:r>
          </w:p>
        </w:tc>
        <w:tc>
          <w:tcPr>
            <w:tcW w:w="1085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wie / wann</w:t>
            </w:r>
          </w:p>
        </w:tc>
        <w:tc>
          <w:tcPr>
            <w:tcW w:w="1324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durch wen</w:t>
            </w:r>
          </w:p>
        </w:tc>
      </w:tr>
      <w:tr w:rsidR="00B4079F" w:rsidRPr="00B4079F" w:rsidTr="00AF66F5">
        <w:trPr>
          <w:trHeight w:val="533"/>
        </w:trPr>
        <w:tc>
          <w:tcPr>
            <w:tcW w:w="6238" w:type="dxa"/>
            <w:gridSpan w:val="3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4. </w:t>
            </w:r>
            <w:r w:rsidRPr="00B4079F">
              <w:rPr>
                <w:rFonts w:ascii="Arial" w:eastAsia="Times New Roman" w:hAnsi="Arial" w:cs="Times New Roman"/>
                <w:lang w:eastAsia="de-DE"/>
              </w:rPr>
              <w:t>Biologische Arbeitsstoffe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625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4.1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EE7564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EE7564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Infektionsgefährdung durch pathogene Mikroorganismen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346485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1542164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571006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63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4.2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EE7564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EE7564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sensibilisierende und toxische Wirkungen von Mikroorganismen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1213935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1232533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944495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7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4.3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EE7564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1063C6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weitere Gefährdungen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EE7564" w:rsidRPr="00230F06" w:rsidRDefault="008F716C" w:rsidP="00EE7564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13389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7564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EE7564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EE7564" w:rsidRPr="00230F06" w:rsidRDefault="008F716C" w:rsidP="00EE7564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828168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7564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EE7564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EE7564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28415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7564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EE7564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5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4.4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59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4.5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c>
          <w:tcPr>
            <w:tcW w:w="15451" w:type="dxa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240" w:after="12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Bemerkungen:</w:t>
            </w:r>
          </w:p>
        </w:tc>
      </w:tr>
      <w:tr w:rsidR="00230F06" w:rsidRPr="00B4079F" w:rsidTr="00AF66F5">
        <w:tc>
          <w:tcPr>
            <w:tcW w:w="15451" w:type="dxa"/>
            <w:gridSpan w:val="9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</w:tbl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  <w:sectPr w:rsidR="00B4079F" w:rsidSect="00B4079F">
          <w:pgSz w:w="16838" w:h="11906" w:orient="landscape"/>
          <w:pgMar w:top="1276" w:right="1134" w:bottom="992" w:left="567" w:header="709" w:footer="709" w:gutter="0"/>
          <w:cols w:space="708"/>
          <w:docGrid w:linePitch="360"/>
        </w:sect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15451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6"/>
        <w:gridCol w:w="2551"/>
        <w:gridCol w:w="2147"/>
        <w:gridCol w:w="2247"/>
      </w:tblGrid>
      <w:tr w:rsidR="00B4079F" w:rsidRPr="00B4079F" w:rsidTr="00AF66F5"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Organisationseinheit:</w:t>
            </w:r>
          </w:p>
        </w:tc>
        <w:tc>
          <w:tcPr>
            <w:tcW w:w="4394" w:type="dxa"/>
            <w:gridSpan w:val="2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B4079F" w:rsidRPr="00B4079F" w:rsidTr="00AF66F5">
        <w:trPr>
          <w:trHeight w:hRule="exact" w:val="500"/>
        </w:trPr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32"/>
                <w:szCs w:val="20"/>
                <w:shd w:val="clear" w:color="auto" w:fill="C0C0C0"/>
                <w:lang w:eastAsia="de-DE"/>
              </w:rPr>
              <w:t>Arbeitsblatt B:  Gefährdungs-/ Belastungsbeurteilung</w:t>
            </w: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Arbeitsbereiche:</w:t>
            </w:r>
          </w:p>
        </w:tc>
        <w:tc>
          <w:tcPr>
            <w:tcW w:w="21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2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Geb./Raum-Nr.:</w:t>
            </w:r>
          </w:p>
        </w:tc>
      </w:tr>
      <w:tr w:rsidR="00B4079F" w:rsidRPr="00B4079F" w:rsidTr="00AF66F5"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Arbeitsplätze / Tätigkeiten</w:t>
            </w:r>
          </w:p>
        </w:tc>
        <w:tc>
          <w:tcPr>
            <w:tcW w:w="4394" w:type="dxa"/>
            <w:gridSpan w:val="2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</w:tbl>
    <w:p w:rsidR="00B4079F" w:rsidRPr="0028335F" w:rsidRDefault="00B4079F" w:rsidP="00DC30E0">
      <w:pPr>
        <w:spacing w:after="0" w:line="240" w:lineRule="auto"/>
        <w:rPr>
          <w:rFonts w:ascii="Arial" w:hAnsi="Arial" w:cs="Arial"/>
          <w:sz w:val="8"/>
          <w:szCs w:val="8"/>
        </w:rPr>
      </w:pPr>
    </w:p>
    <w:tbl>
      <w:tblPr>
        <w:tblW w:w="154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294"/>
        <w:gridCol w:w="2410"/>
        <w:gridCol w:w="1134"/>
        <w:gridCol w:w="2976"/>
        <w:gridCol w:w="993"/>
        <w:gridCol w:w="1701"/>
        <w:gridCol w:w="1085"/>
        <w:gridCol w:w="1324"/>
      </w:tblGrid>
      <w:tr w:rsidR="00B4079F" w:rsidRPr="00B4079F" w:rsidTr="00AF66F5">
        <w:trPr>
          <w:trHeight w:val="685"/>
        </w:trPr>
        <w:tc>
          <w:tcPr>
            <w:tcW w:w="534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Nr.</w:t>
            </w:r>
          </w:p>
        </w:tc>
        <w:tc>
          <w:tcPr>
            <w:tcW w:w="3294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Gefährdungsfaktor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Konkrete Gefährdung im Betrieb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Risiko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Maßnahme</w:t>
            </w: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(technisch, organisatorisch, persönlich)</w:t>
            </w:r>
          </w:p>
        </w:tc>
        <w:tc>
          <w:tcPr>
            <w:tcW w:w="2694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Realisierung</w:t>
            </w:r>
          </w:p>
        </w:tc>
        <w:tc>
          <w:tcPr>
            <w:tcW w:w="2409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Wirksamkeitskontrolle</w:t>
            </w:r>
          </w:p>
        </w:tc>
      </w:tr>
      <w:tr w:rsidR="00B4079F" w:rsidRPr="00B4079F" w:rsidTr="00AF66F5">
        <w:trPr>
          <w:trHeight w:val="453"/>
        </w:trPr>
        <w:tc>
          <w:tcPr>
            <w:tcW w:w="5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329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bis / am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Verantwortlich</w:t>
            </w:r>
          </w:p>
        </w:tc>
        <w:tc>
          <w:tcPr>
            <w:tcW w:w="1085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wie / wann</w:t>
            </w:r>
          </w:p>
        </w:tc>
        <w:tc>
          <w:tcPr>
            <w:tcW w:w="1324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durch wen</w:t>
            </w:r>
          </w:p>
        </w:tc>
      </w:tr>
      <w:tr w:rsidR="00B4079F" w:rsidRPr="00B4079F" w:rsidTr="00AF66F5">
        <w:trPr>
          <w:trHeight w:val="533"/>
        </w:trPr>
        <w:tc>
          <w:tcPr>
            <w:tcW w:w="6238" w:type="dxa"/>
            <w:gridSpan w:val="3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5. </w:t>
            </w:r>
            <w:r w:rsidRPr="00B4079F">
              <w:rPr>
                <w:rFonts w:ascii="Arial" w:eastAsia="Times New Roman" w:hAnsi="Arial" w:cs="Times New Roman"/>
                <w:lang w:eastAsia="de-DE"/>
              </w:rPr>
              <w:t>Brände und Explosionen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625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5.1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Brennbare Feststoffe,</w:t>
            </w:r>
          </w:p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Flüssigkeiten, Gase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1622141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423878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1967809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63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5.2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Explosionsfähige Atmosphäre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1928330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57637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2003538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7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5.3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Explosivstoffe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940834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1244841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1281413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5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5.4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8642F3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1063C6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weitere Gefährdungen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8642F3" w:rsidRPr="00230F06" w:rsidRDefault="008F716C" w:rsidP="008642F3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267971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42F3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8642F3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8642F3" w:rsidRPr="00230F06" w:rsidRDefault="008F716C" w:rsidP="008642F3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1311289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42F3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8642F3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8642F3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30185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42F3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8642F3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59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5.5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41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5.6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c>
          <w:tcPr>
            <w:tcW w:w="15451" w:type="dxa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240" w:after="12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Bemerkungen:</w:t>
            </w:r>
          </w:p>
        </w:tc>
      </w:tr>
      <w:tr w:rsidR="00230F06" w:rsidRPr="00B4079F" w:rsidTr="00AF66F5">
        <w:tc>
          <w:tcPr>
            <w:tcW w:w="15451" w:type="dxa"/>
            <w:gridSpan w:val="9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</w:tbl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  <w:sectPr w:rsidR="00B4079F" w:rsidSect="00B4079F">
          <w:pgSz w:w="16838" w:h="11906" w:orient="landscape"/>
          <w:pgMar w:top="1276" w:right="1134" w:bottom="992" w:left="567" w:header="709" w:footer="709" w:gutter="0"/>
          <w:cols w:space="708"/>
          <w:docGrid w:linePitch="360"/>
        </w:sect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15450" w:type="dxa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  <w:gridCol w:w="2551"/>
        <w:gridCol w:w="2147"/>
        <w:gridCol w:w="2247"/>
      </w:tblGrid>
      <w:tr w:rsidR="00B4079F" w:rsidRPr="00B4079F" w:rsidTr="00AF66F5">
        <w:tc>
          <w:tcPr>
            <w:tcW w:w="8505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Organisationseinheit:</w:t>
            </w:r>
          </w:p>
        </w:tc>
        <w:tc>
          <w:tcPr>
            <w:tcW w:w="4394" w:type="dxa"/>
            <w:gridSpan w:val="2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B4079F" w:rsidRPr="00B4079F" w:rsidTr="00AF66F5">
        <w:trPr>
          <w:trHeight w:hRule="exact" w:val="500"/>
        </w:trPr>
        <w:tc>
          <w:tcPr>
            <w:tcW w:w="8505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32"/>
                <w:szCs w:val="20"/>
                <w:shd w:val="clear" w:color="auto" w:fill="C0C0C0"/>
                <w:lang w:eastAsia="de-DE"/>
              </w:rPr>
              <w:t>Arbeitsblatt B:  Gefährdungs-/ Belastungsbeurteilung</w:t>
            </w: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Arbeitsbereiche:</w:t>
            </w:r>
          </w:p>
        </w:tc>
        <w:tc>
          <w:tcPr>
            <w:tcW w:w="21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2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Geb./Raum-Nr.:</w:t>
            </w:r>
          </w:p>
        </w:tc>
      </w:tr>
      <w:tr w:rsidR="00B4079F" w:rsidRPr="00B4079F" w:rsidTr="00AF66F5">
        <w:tc>
          <w:tcPr>
            <w:tcW w:w="8505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Arbeitsplätze / Tätigkeiten</w:t>
            </w:r>
          </w:p>
        </w:tc>
        <w:tc>
          <w:tcPr>
            <w:tcW w:w="4394" w:type="dxa"/>
            <w:gridSpan w:val="2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</w:tbl>
    <w:p w:rsidR="00B4079F" w:rsidRPr="0028335F" w:rsidRDefault="00B4079F" w:rsidP="00DC30E0">
      <w:pPr>
        <w:spacing w:after="0" w:line="240" w:lineRule="auto"/>
        <w:rPr>
          <w:rFonts w:ascii="Arial" w:hAnsi="Arial" w:cs="Arial"/>
          <w:sz w:val="8"/>
          <w:szCs w:val="8"/>
        </w:rPr>
      </w:pPr>
    </w:p>
    <w:tbl>
      <w:tblPr>
        <w:tblW w:w="154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294"/>
        <w:gridCol w:w="2410"/>
        <w:gridCol w:w="1134"/>
        <w:gridCol w:w="2976"/>
        <w:gridCol w:w="993"/>
        <w:gridCol w:w="1701"/>
        <w:gridCol w:w="1085"/>
        <w:gridCol w:w="1324"/>
      </w:tblGrid>
      <w:tr w:rsidR="00B4079F" w:rsidRPr="00B4079F" w:rsidTr="00AF66F5">
        <w:trPr>
          <w:trHeight w:val="685"/>
        </w:trPr>
        <w:tc>
          <w:tcPr>
            <w:tcW w:w="534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Nr.</w:t>
            </w:r>
          </w:p>
        </w:tc>
        <w:tc>
          <w:tcPr>
            <w:tcW w:w="3294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Gefährdungsfaktor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Konkrete Gefährdung im Betrieb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Risiko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Maßnahme</w:t>
            </w: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(technisch, organisatorisch, persönlich)</w:t>
            </w:r>
          </w:p>
        </w:tc>
        <w:tc>
          <w:tcPr>
            <w:tcW w:w="2694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Realisierung</w:t>
            </w:r>
          </w:p>
        </w:tc>
        <w:tc>
          <w:tcPr>
            <w:tcW w:w="2409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Wirksamkeitskontrolle</w:t>
            </w:r>
          </w:p>
        </w:tc>
      </w:tr>
      <w:tr w:rsidR="00B4079F" w:rsidRPr="00B4079F" w:rsidTr="00AF66F5">
        <w:trPr>
          <w:trHeight w:val="453"/>
        </w:trPr>
        <w:tc>
          <w:tcPr>
            <w:tcW w:w="5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329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bis / am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Verantwortlich</w:t>
            </w:r>
          </w:p>
        </w:tc>
        <w:tc>
          <w:tcPr>
            <w:tcW w:w="1085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wie / wann</w:t>
            </w:r>
          </w:p>
        </w:tc>
        <w:tc>
          <w:tcPr>
            <w:tcW w:w="1324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durch wen</w:t>
            </w:r>
          </w:p>
        </w:tc>
      </w:tr>
      <w:tr w:rsidR="00B4079F" w:rsidRPr="00B4079F" w:rsidTr="00AF66F5">
        <w:trPr>
          <w:trHeight w:val="533"/>
        </w:trPr>
        <w:tc>
          <w:tcPr>
            <w:tcW w:w="6238" w:type="dxa"/>
            <w:gridSpan w:val="3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6. </w:t>
            </w:r>
            <w:r w:rsidRPr="00B4079F">
              <w:rPr>
                <w:rFonts w:ascii="Arial" w:eastAsia="Times New Roman" w:hAnsi="Arial" w:cs="Times New Roman"/>
                <w:lang w:eastAsia="de-DE"/>
              </w:rPr>
              <w:t>Thermische Gefährdungen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625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6.1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heiße Medien / Oberflächen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191699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1828501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2114045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63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6.2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kalte Medien / Oberflächen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79086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2058509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171647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7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6.3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014A83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weitere Gefährdungen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014A83" w:rsidRPr="00230F06" w:rsidRDefault="008F716C" w:rsidP="00014A83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2058626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A83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014A83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014A83" w:rsidRPr="00230F06" w:rsidRDefault="008F716C" w:rsidP="00014A83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560912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A83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014A83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014A83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2026206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A83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014A83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5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6.4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59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6.5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c>
          <w:tcPr>
            <w:tcW w:w="15451" w:type="dxa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240" w:after="12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Bemerkungen:</w:t>
            </w:r>
          </w:p>
        </w:tc>
      </w:tr>
      <w:tr w:rsidR="00230F06" w:rsidRPr="00B4079F" w:rsidTr="00AF66F5">
        <w:tc>
          <w:tcPr>
            <w:tcW w:w="15451" w:type="dxa"/>
            <w:gridSpan w:val="9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</w:tbl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  <w:sectPr w:rsidR="00B4079F" w:rsidSect="00B4079F">
          <w:pgSz w:w="16838" w:h="11906" w:orient="landscape"/>
          <w:pgMar w:top="1276" w:right="1134" w:bottom="992" w:left="567" w:header="709" w:footer="709" w:gutter="0"/>
          <w:cols w:space="708"/>
          <w:docGrid w:linePitch="360"/>
        </w:sectPr>
      </w:pPr>
    </w:p>
    <w:tbl>
      <w:tblPr>
        <w:tblW w:w="15451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6"/>
        <w:gridCol w:w="2551"/>
        <w:gridCol w:w="2147"/>
        <w:gridCol w:w="2247"/>
      </w:tblGrid>
      <w:tr w:rsidR="00B4079F" w:rsidRPr="00B4079F" w:rsidTr="00AF66F5"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Organisationseinheit:</w:t>
            </w:r>
          </w:p>
        </w:tc>
        <w:tc>
          <w:tcPr>
            <w:tcW w:w="4394" w:type="dxa"/>
            <w:gridSpan w:val="2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B4079F" w:rsidRPr="00B4079F" w:rsidTr="00AF66F5">
        <w:trPr>
          <w:trHeight w:hRule="exact" w:val="500"/>
        </w:trPr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32"/>
                <w:szCs w:val="20"/>
                <w:shd w:val="clear" w:color="auto" w:fill="C0C0C0"/>
                <w:lang w:eastAsia="de-DE"/>
              </w:rPr>
              <w:t>Arbeitsblatt B:  Gefährdungs-/ Belastungsbeurteilung</w:t>
            </w: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Arbeitsbereiche:</w:t>
            </w:r>
          </w:p>
        </w:tc>
        <w:tc>
          <w:tcPr>
            <w:tcW w:w="21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2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Geb./Raum-Nr.:</w:t>
            </w:r>
          </w:p>
        </w:tc>
      </w:tr>
      <w:tr w:rsidR="00B4079F" w:rsidRPr="00B4079F" w:rsidTr="00AF66F5"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Arbeitsplätze / Tätigkeiten</w:t>
            </w:r>
          </w:p>
        </w:tc>
        <w:tc>
          <w:tcPr>
            <w:tcW w:w="4394" w:type="dxa"/>
            <w:gridSpan w:val="2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</w:tbl>
    <w:p w:rsidR="00B4079F" w:rsidRPr="0028335F" w:rsidRDefault="00B4079F" w:rsidP="00DC30E0">
      <w:pPr>
        <w:spacing w:after="0" w:line="240" w:lineRule="auto"/>
        <w:rPr>
          <w:rFonts w:ascii="Arial" w:hAnsi="Arial" w:cs="Arial"/>
          <w:sz w:val="8"/>
          <w:szCs w:val="8"/>
        </w:rPr>
      </w:pPr>
    </w:p>
    <w:tbl>
      <w:tblPr>
        <w:tblW w:w="154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294"/>
        <w:gridCol w:w="2410"/>
        <w:gridCol w:w="1134"/>
        <w:gridCol w:w="2976"/>
        <w:gridCol w:w="851"/>
        <w:gridCol w:w="1701"/>
        <w:gridCol w:w="1227"/>
        <w:gridCol w:w="1324"/>
      </w:tblGrid>
      <w:tr w:rsidR="00230F06" w:rsidRPr="00B4079F" w:rsidTr="00AF66F5">
        <w:trPr>
          <w:trHeight w:val="599"/>
        </w:trPr>
        <w:tc>
          <w:tcPr>
            <w:tcW w:w="534" w:type="dxa"/>
            <w:vMerge w:val="restart"/>
            <w:shd w:val="clear" w:color="auto" w:fill="auto"/>
          </w:tcPr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</w:p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  <w:t>Nr.</w:t>
            </w:r>
          </w:p>
        </w:tc>
        <w:tc>
          <w:tcPr>
            <w:tcW w:w="3294" w:type="dxa"/>
            <w:vMerge w:val="restart"/>
            <w:shd w:val="clear" w:color="auto" w:fill="auto"/>
          </w:tcPr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</w:p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  <w:t>Gefährdungsfaktor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</w:p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  <w:t>Konkrete Gefährdung im Betrieb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</w:p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  <w:t>Risiko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</w:p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  <w:t>Maßnahme</w:t>
            </w:r>
          </w:p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  <w:t>(technisch, organisatorisch, persönlich)</w:t>
            </w:r>
          </w:p>
        </w:tc>
        <w:tc>
          <w:tcPr>
            <w:tcW w:w="2552" w:type="dxa"/>
            <w:gridSpan w:val="2"/>
            <w:tcBorders>
              <w:bottom w:val="nil"/>
            </w:tcBorders>
            <w:shd w:val="clear" w:color="auto" w:fill="auto"/>
          </w:tcPr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</w:p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  <w:t>Realisierung</w:t>
            </w:r>
          </w:p>
        </w:tc>
        <w:tc>
          <w:tcPr>
            <w:tcW w:w="2551" w:type="dxa"/>
            <w:gridSpan w:val="2"/>
            <w:tcBorders>
              <w:bottom w:val="nil"/>
            </w:tcBorders>
            <w:shd w:val="clear" w:color="auto" w:fill="auto"/>
          </w:tcPr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</w:p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  <w:t>Wirksamkeitskontrolle</w:t>
            </w:r>
          </w:p>
        </w:tc>
      </w:tr>
      <w:tr w:rsidR="00230F06" w:rsidRPr="00B4079F" w:rsidTr="00014A83">
        <w:trPr>
          <w:trHeight w:val="268"/>
        </w:trPr>
        <w:tc>
          <w:tcPr>
            <w:tcW w:w="534" w:type="dxa"/>
            <w:vMerge/>
            <w:shd w:val="clear" w:color="auto" w:fill="auto"/>
            <w:vAlign w:val="center"/>
          </w:tcPr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</w:p>
        </w:tc>
        <w:tc>
          <w:tcPr>
            <w:tcW w:w="3294" w:type="dxa"/>
            <w:vMerge/>
            <w:shd w:val="clear" w:color="auto" w:fill="auto"/>
            <w:vAlign w:val="center"/>
          </w:tcPr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vAlign w:val="center"/>
          </w:tcPr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  <w:t>bis / am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  <w:t>Verantwortlich</w:t>
            </w:r>
          </w:p>
        </w:tc>
        <w:tc>
          <w:tcPr>
            <w:tcW w:w="1227" w:type="dxa"/>
            <w:tcBorders>
              <w:top w:val="nil"/>
            </w:tcBorders>
            <w:shd w:val="clear" w:color="auto" w:fill="auto"/>
            <w:vAlign w:val="center"/>
          </w:tcPr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  <w:t>wie / wann</w:t>
            </w:r>
          </w:p>
        </w:tc>
        <w:tc>
          <w:tcPr>
            <w:tcW w:w="1324" w:type="dxa"/>
            <w:tcBorders>
              <w:top w:val="nil"/>
            </w:tcBorders>
            <w:shd w:val="clear" w:color="auto" w:fill="auto"/>
            <w:vAlign w:val="center"/>
          </w:tcPr>
          <w:p w:rsidR="00230F06" w:rsidRPr="00014A83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18"/>
                <w:szCs w:val="18"/>
                <w:lang w:eastAsia="de-DE"/>
              </w:rPr>
              <w:t>durch wen</w:t>
            </w:r>
          </w:p>
        </w:tc>
      </w:tr>
      <w:tr w:rsidR="00230F06" w:rsidRPr="00B4079F" w:rsidTr="00AF66F5">
        <w:trPr>
          <w:trHeight w:val="379"/>
        </w:trPr>
        <w:tc>
          <w:tcPr>
            <w:tcW w:w="6238" w:type="dxa"/>
            <w:gridSpan w:val="3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7. </w:t>
            </w:r>
            <w:r w:rsidRPr="00B4079F">
              <w:rPr>
                <w:rFonts w:ascii="Arial" w:eastAsia="Times New Roman" w:hAnsi="Arial" w:cs="Times New Roman"/>
                <w:lang w:eastAsia="de-DE"/>
              </w:rPr>
              <w:t>Spezielle Physikalische Einwirkungen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014A83">
        <w:trPr>
          <w:trHeight w:val="62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7.1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Lärm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1879663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744537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601990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27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014A83">
        <w:trPr>
          <w:trHeight w:val="488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7.2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Ultraschall, Infraschall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1428926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1307435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1426564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27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7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7.3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Ganzkörpervibrationen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465864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895861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95706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27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5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7.4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Hand-Arm-Vibrationen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566223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134030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89977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27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559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7.5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014A83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optische Strahlung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552117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2081130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50716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27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41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7.6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014A83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i</w:t>
            </w:r>
            <w:r w:rsidR="00230F06"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onisierende Strahlung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814256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1024129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36591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27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41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7.7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014A83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e</w:t>
            </w:r>
            <w:r w:rsidR="00230F06"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lektromagnetische Felder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1864735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994186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826863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27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rPr>
          <w:trHeight w:val="411"/>
        </w:trPr>
        <w:tc>
          <w:tcPr>
            <w:tcW w:w="53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7.8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Unter- oder Überdruck</w:t>
            </w:r>
          </w:p>
        </w:tc>
        <w:tc>
          <w:tcPr>
            <w:tcW w:w="2410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58662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230F06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1698457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230F06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361403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F06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230F06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27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014A83" w:rsidRPr="00B4079F" w:rsidTr="00AF66F5">
        <w:trPr>
          <w:trHeight w:val="411"/>
        </w:trPr>
        <w:tc>
          <w:tcPr>
            <w:tcW w:w="534" w:type="dxa"/>
            <w:shd w:val="clear" w:color="auto" w:fill="auto"/>
            <w:vAlign w:val="center"/>
          </w:tcPr>
          <w:p w:rsidR="00014A83" w:rsidRPr="00B4079F" w:rsidRDefault="00014A83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7.9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014A83" w:rsidRPr="00B4079F" w:rsidRDefault="00014A83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weitere Gefährdungen</w:t>
            </w:r>
          </w:p>
        </w:tc>
        <w:tc>
          <w:tcPr>
            <w:tcW w:w="2410" w:type="dxa"/>
            <w:shd w:val="clear" w:color="auto" w:fill="auto"/>
          </w:tcPr>
          <w:p w:rsidR="00014A83" w:rsidRPr="00B4079F" w:rsidRDefault="00014A83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014A83" w:rsidRPr="00230F06" w:rsidRDefault="008F716C" w:rsidP="00014A83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1206290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A83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014A83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014A83" w:rsidRPr="00230F06" w:rsidRDefault="008F716C" w:rsidP="00014A83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580216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A83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014A83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014A83" w:rsidRDefault="008F716C" w:rsidP="00014A83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1643577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A83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014A83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014A83" w:rsidRPr="00B4079F" w:rsidRDefault="00014A83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4A83" w:rsidRPr="00B4079F" w:rsidRDefault="00014A83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4A83" w:rsidRPr="00B4079F" w:rsidRDefault="00014A83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27" w:type="dxa"/>
            <w:shd w:val="clear" w:color="auto" w:fill="auto"/>
          </w:tcPr>
          <w:p w:rsidR="00014A83" w:rsidRPr="00B4079F" w:rsidRDefault="00014A83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014A83" w:rsidRPr="00B4079F" w:rsidRDefault="00014A83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230F06" w:rsidRPr="00B4079F" w:rsidTr="00AF66F5">
        <w:tc>
          <w:tcPr>
            <w:tcW w:w="15451" w:type="dxa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230F06" w:rsidRPr="00B4079F" w:rsidRDefault="00230F06" w:rsidP="00B4079F">
            <w:pPr>
              <w:tabs>
                <w:tab w:val="left" w:pos="4253"/>
                <w:tab w:val="left" w:pos="4395"/>
              </w:tabs>
              <w:spacing w:before="240" w:after="12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Bemerkungen:</w:t>
            </w:r>
          </w:p>
        </w:tc>
      </w:tr>
    </w:tbl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  <w:sectPr w:rsidR="00B4079F" w:rsidSect="00B4079F">
          <w:pgSz w:w="16838" w:h="11906" w:orient="landscape"/>
          <w:pgMar w:top="1276" w:right="1134" w:bottom="992" w:left="567" w:header="709" w:footer="709" w:gutter="0"/>
          <w:cols w:space="708"/>
          <w:docGrid w:linePitch="360"/>
        </w:sect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15451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6"/>
        <w:gridCol w:w="2551"/>
        <w:gridCol w:w="2147"/>
        <w:gridCol w:w="2247"/>
      </w:tblGrid>
      <w:tr w:rsidR="00B4079F" w:rsidRPr="00B4079F" w:rsidTr="00AF66F5"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Organisationseinheit:</w:t>
            </w:r>
          </w:p>
        </w:tc>
        <w:tc>
          <w:tcPr>
            <w:tcW w:w="4394" w:type="dxa"/>
            <w:gridSpan w:val="2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B4079F" w:rsidRPr="00B4079F" w:rsidTr="00AF66F5">
        <w:trPr>
          <w:trHeight w:hRule="exact" w:val="500"/>
        </w:trPr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32"/>
                <w:szCs w:val="20"/>
                <w:shd w:val="clear" w:color="auto" w:fill="C0C0C0"/>
                <w:lang w:eastAsia="de-DE"/>
              </w:rPr>
              <w:t>Arbeitsblatt B:  Gefährdungs-/ Belastungsbeurteilung</w:t>
            </w: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Arbeitsbereiche:</w:t>
            </w:r>
          </w:p>
        </w:tc>
        <w:tc>
          <w:tcPr>
            <w:tcW w:w="21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2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Geb./Raum-Nr.:</w:t>
            </w:r>
          </w:p>
        </w:tc>
      </w:tr>
      <w:tr w:rsidR="00B4079F" w:rsidRPr="00B4079F" w:rsidTr="00AF66F5"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Arbeitsplätze / Tätigkeiten</w:t>
            </w:r>
          </w:p>
        </w:tc>
        <w:tc>
          <w:tcPr>
            <w:tcW w:w="4394" w:type="dxa"/>
            <w:gridSpan w:val="2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</w:tbl>
    <w:p w:rsidR="00B4079F" w:rsidRPr="0028335F" w:rsidRDefault="00B4079F" w:rsidP="00DC30E0">
      <w:pPr>
        <w:spacing w:after="0" w:line="240" w:lineRule="auto"/>
        <w:rPr>
          <w:rFonts w:ascii="Arial" w:hAnsi="Arial" w:cs="Arial"/>
          <w:sz w:val="8"/>
          <w:szCs w:val="8"/>
        </w:rPr>
      </w:pPr>
    </w:p>
    <w:tbl>
      <w:tblPr>
        <w:tblW w:w="154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294"/>
        <w:gridCol w:w="2410"/>
        <w:gridCol w:w="1134"/>
        <w:gridCol w:w="2976"/>
        <w:gridCol w:w="993"/>
        <w:gridCol w:w="1701"/>
        <w:gridCol w:w="1085"/>
        <w:gridCol w:w="1324"/>
      </w:tblGrid>
      <w:tr w:rsidR="00B4079F" w:rsidRPr="00B4079F" w:rsidTr="00AF66F5">
        <w:trPr>
          <w:trHeight w:val="685"/>
        </w:trPr>
        <w:tc>
          <w:tcPr>
            <w:tcW w:w="534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Nr.</w:t>
            </w:r>
          </w:p>
        </w:tc>
        <w:tc>
          <w:tcPr>
            <w:tcW w:w="3294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Gefährdungsfaktor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Konkrete Gefährdung im Betrieb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Risiko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Maßnahme</w:t>
            </w: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(technisch, organisatorisch, persönlich)</w:t>
            </w:r>
          </w:p>
        </w:tc>
        <w:tc>
          <w:tcPr>
            <w:tcW w:w="2694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Realisierung</w:t>
            </w:r>
          </w:p>
        </w:tc>
        <w:tc>
          <w:tcPr>
            <w:tcW w:w="2409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Wirksamkeitskontrolle</w:t>
            </w:r>
          </w:p>
        </w:tc>
      </w:tr>
      <w:tr w:rsidR="00B4079F" w:rsidRPr="00B4079F" w:rsidTr="00AF66F5">
        <w:trPr>
          <w:trHeight w:val="453"/>
        </w:trPr>
        <w:tc>
          <w:tcPr>
            <w:tcW w:w="5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329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bis / am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Verantwortlich</w:t>
            </w:r>
          </w:p>
        </w:tc>
        <w:tc>
          <w:tcPr>
            <w:tcW w:w="1085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wie / wann</w:t>
            </w:r>
          </w:p>
        </w:tc>
        <w:tc>
          <w:tcPr>
            <w:tcW w:w="1324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durch wen</w:t>
            </w:r>
          </w:p>
        </w:tc>
      </w:tr>
      <w:tr w:rsidR="00B4079F" w:rsidRPr="00B4079F" w:rsidTr="00AF66F5">
        <w:trPr>
          <w:trHeight w:val="533"/>
        </w:trPr>
        <w:tc>
          <w:tcPr>
            <w:tcW w:w="6238" w:type="dxa"/>
            <w:gridSpan w:val="3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8. </w:t>
            </w:r>
            <w:r w:rsidRPr="00B4079F">
              <w:rPr>
                <w:rFonts w:ascii="Arial" w:eastAsia="Times New Roman" w:hAnsi="Arial" w:cs="Times New Roman"/>
                <w:lang w:eastAsia="de-DE"/>
              </w:rPr>
              <w:t>Arbeitsumgebungsbedingungen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625"/>
        </w:trPr>
        <w:tc>
          <w:tcPr>
            <w:tcW w:w="53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8.1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Klima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253353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1990432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2020356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563"/>
        </w:trPr>
        <w:tc>
          <w:tcPr>
            <w:tcW w:w="53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8.2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Beleuchtung, Licht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1328482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754721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613861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571"/>
        </w:trPr>
        <w:tc>
          <w:tcPr>
            <w:tcW w:w="53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8.3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D42D77" w:rsidRPr="00B4079F" w:rsidRDefault="00014A83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Ersticken, Ertrinken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406586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1252940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208622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551"/>
        </w:trPr>
        <w:tc>
          <w:tcPr>
            <w:tcW w:w="53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8.4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D42D77" w:rsidRPr="00B4079F" w:rsidRDefault="00014A83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014A83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Flucht- und Verkehrswege, Sicherheits- und Gesundheitsschutz-Kennzeichnung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5371E7" w:rsidRPr="00230F06" w:rsidRDefault="008F716C" w:rsidP="005371E7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1722857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71E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5371E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5371E7" w:rsidRPr="00230F06" w:rsidRDefault="008F716C" w:rsidP="005371E7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888154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71E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5371E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5371E7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1102027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71E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5371E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559"/>
        </w:trPr>
        <w:tc>
          <w:tcPr>
            <w:tcW w:w="53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8.5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D42D77" w:rsidRPr="00B4079F" w:rsidRDefault="005371E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5371E7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Arbeitsplatzgestaltung, Pausen- und Sanitärräume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5371E7" w:rsidRPr="00230F06" w:rsidRDefault="008F716C" w:rsidP="005371E7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1707101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71E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5371E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5371E7" w:rsidRPr="00230F06" w:rsidRDefault="008F716C" w:rsidP="005371E7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703291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71E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5371E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5371E7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578108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71E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5371E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411"/>
        </w:trPr>
        <w:tc>
          <w:tcPr>
            <w:tcW w:w="53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8.6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D42D77" w:rsidRPr="00B4079F" w:rsidRDefault="005371E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5371E7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weitere Gefährdungen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5371E7" w:rsidRPr="00230F06" w:rsidRDefault="008F716C" w:rsidP="005371E7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2086523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71E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5371E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5371E7" w:rsidRPr="00230F06" w:rsidRDefault="008F716C" w:rsidP="005371E7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388890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71E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5371E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5371E7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1284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71E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5371E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c>
          <w:tcPr>
            <w:tcW w:w="15451" w:type="dxa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before="240" w:after="12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Bemerkungen:</w:t>
            </w:r>
          </w:p>
        </w:tc>
      </w:tr>
      <w:tr w:rsidR="00D42D77" w:rsidRPr="00B4079F" w:rsidTr="00AF66F5">
        <w:tc>
          <w:tcPr>
            <w:tcW w:w="15451" w:type="dxa"/>
            <w:gridSpan w:val="9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</w:tbl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  <w:sectPr w:rsidR="00B4079F" w:rsidSect="00B4079F">
          <w:pgSz w:w="16838" w:h="11906" w:orient="landscape"/>
          <w:pgMar w:top="1276" w:right="1134" w:bottom="992" w:left="567" w:header="709" w:footer="709" w:gutter="0"/>
          <w:cols w:space="708"/>
          <w:docGrid w:linePitch="360"/>
        </w:sectPr>
      </w:pPr>
    </w:p>
    <w:tbl>
      <w:tblPr>
        <w:tblW w:w="15451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6"/>
        <w:gridCol w:w="2551"/>
        <w:gridCol w:w="2147"/>
        <w:gridCol w:w="2247"/>
      </w:tblGrid>
      <w:tr w:rsidR="00B4079F" w:rsidRPr="00B4079F" w:rsidTr="00AF66F5"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Organisationseinheit:</w:t>
            </w:r>
          </w:p>
        </w:tc>
        <w:tc>
          <w:tcPr>
            <w:tcW w:w="4394" w:type="dxa"/>
            <w:gridSpan w:val="2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B4079F" w:rsidRPr="00B4079F" w:rsidTr="00AF66F5">
        <w:trPr>
          <w:trHeight w:hRule="exact" w:val="500"/>
        </w:trPr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32"/>
                <w:szCs w:val="20"/>
                <w:shd w:val="clear" w:color="auto" w:fill="C0C0C0"/>
                <w:lang w:eastAsia="de-DE"/>
              </w:rPr>
              <w:t>Arbeitsblatt B:  Gefährdungs-/ Belastungsbeurteilung</w:t>
            </w: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Arbeitsbereiche:</w:t>
            </w:r>
          </w:p>
        </w:tc>
        <w:tc>
          <w:tcPr>
            <w:tcW w:w="21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2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Geb./Raum-Nr.:</w:t>
            </w:r>
          </w:p>
        </w:tc>
      </w:tr>
      <w:tr w:rsidR="00B4079F" w:rsidRPr="00B4079F" w:rsidTr="00AF66F5"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Arbeitsplätze / Tätigkeiten</w:t>
            </w:r>
          </w:p>
        </w:tc>
        <w:tc>
          <w:tcPr>
            <w:tcW w:w="4394" w:type="dxa"/>
            <w:gridSpan w:val="2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</w:tbl>
    <w:p w:rsidR="00B4079F" w:rsidRPr="0028335F" w:rsidRDefault="00B4079F" w:rsidP="00DC30E0">
      <w:pPr>
        <w:spacing w:after="0" w:line="240" w:lineRule="auto"/>
        <w:rPr>
          <w:rFonts w:ascii="Arial" w:hAnsi="Arial" w:cs="Arial"/>
          <w:sz w:val="8"/>
          <w:szCs w:val="8"/>
        </w:rPr>
      </w:pPr>
    </w:p>
    <w:tbl>
      <w:tblPr>
        <w:tblW w:w="154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294"/>
        <w:gridCol w:w="2410"/>
        <w:gridCol w:w="1134"/>
        <w:gridCol w:w="2976"/>
        <w:gridCol w:w="993"/>
        <w:gridCol w:w="1701"/>
        <w:gridCol w:w="1085"/>
        <w:gridCol w:w="1324"/>
      </w:tblGrid>
      <w:tr w:rsidR="00B4079F" w:rsidRPr="00B4079F" w:rsidTr="00AF66F5">
        <w:trPr>
          <w:trHeight w:val="685"/>
        </w:trPr>
        <w:tc>
          <w:tcPr>
            <w:tcW w:w="534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Nr.</w:t>
            </w:r>
          </w:p>
        </w:tc>
        <w:tc>
          <w:tcPr>
            <w:tcW w:w="3294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Gefährdungsfaktor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Konkrete Gefährdung im Betrieb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Risiko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Maßnahme</w:t>
            </w: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(technisch, organisatorisch, persönlich)</w:t>
            </w:r>
          </w:p>
        </w:tc>
        <w:tc>
          <w:tcPr>
            <w:tcW w:w="2694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Realisierung</w:t>
            </w:r>
          </w:p>
        </w:tc>
        <w:tc>
          <w:tcPr>
            <w:tcW w:w="2409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Wirksamkeitskontrolle</w:t>
            </w:r>
          </w:p>
        </w:tc>
      </w:tr>
      <w:tr w:rsidR="00B4079F" w:rsidRPr="00B4079F" w:rsidTr="00AF66F5">
        <w:trPr>
          <w:trHeight w:val="453"/>
        </w:trPr>
        <w:tc>
          <w:tcPr>
            <w:tcW w:w="5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329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bis / am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Verantwortlich</w:t>
            </w:r>
          </w:p>
        </w:tc>
        <w:tc>
          <w:tcPr>
            <w:tcW w:w="1085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wie / wann</w:t>
            </w:r>
          </w:p>
        </w:tc>
        <w:tc>
          <w:tcPr>
            <w:tcW w:w="1324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durch wen</w:t>
            </w:r>
          </w:p>
        </w:tc>
      </w:tr>
      <w:tr w:rsidR="00B4079F" w:rsidRPr="00B4079F" w:rsidTr="00AF66F5">
        <w:trPr>
          <w:trHeight w:val="533"/>
        </w:trPr>
        <w:tc>
          <w:tcPr>
            <w:tcW w:w="6238" w:type="dxa"/>
            <w:gridSpan w:val="3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9. </w:t>
            </w:r>
            <w:r w:rsidRPr="00B4079F">
              <w:rPr>
                <w:rFonts w:ascii="Arial" w:eastAsia="Times New Roman" w:hAnsi="Arial" w:cs="Times New Roman"/>
                <w:lang w:eastAsia="de-DE"/>
              </w:rPr>
              <w:t>Physische Belastung / Arbeitsschwere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625"/>
        </w:trPr>
        <w:tc>
          <w:tcPr>
            <w:tcW w:w="53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9.1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D42D77" w:rsidRPr="00B4079F" w:rsidRDefault="00137A1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s</w:t>
            </w:r>
            <w:r w:rsidR="00D42D77"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chwere dynamische Arbeit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197263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1369174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553267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563"/>
        </w:trPr>
        <w:tc>
          <w:tcPr>
            <w:tcW w:w="53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9.2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D42D77" w:rsidRPr="00B4079F" w:rsidRDefault="00137A1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e</w:t>
            </w:r>
            <w:r w:rsidR="00D42D77"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inseitige dynamische Arbeit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123420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616450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345789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571"/>
        </w:trPr>
        <w:tc>
          <w:tcPr>
            <w:tcW w:w="53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9.3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Haltungsarbeit, Haltearbeit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1303575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74507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798959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551"/>
        </w:trPr>
        <w:tc>
          <w:tcPr>
            <w:tcW w:w="53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9.4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Kombination aus statischer und dynamischer Arbeit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426271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1434086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308357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559"/>
        </w:trPr>
        <w:tc>
          <w:tcPr>
            <w:tcW w:w="53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9.5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D42D77" w:rsidRPr="00B4079F" w:rsidRDefault="00137A1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137A1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weitere Gefährdungen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137A1F" w:rsidRPr="00230F06" w:rsidRDefault="008F716C" w:rsidP="00137A1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2099362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7A1F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137A1F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137A1F" w:rsidRPr="00230F06" w:rsidRDefault="008F716C" w:rsidP="00137A1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1640066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7A1F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137A1F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137A1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391393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7A1F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137A1F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411"/>
        </w:trPr>
        <w:tc>
          <w:tcPr>
            <w:tcW w:w="53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9.6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411"/>
        </w:trPr>
        <w:tc>
          <w:tcPr>
            <w:tcW w:w="53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9.7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411"/>
        </w:trPr>
        <w:tc>
          <w:tcPr>
            <w:tcW w:w="53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9.8</w:t>
            </w:r>
          </w:p>
        </w:tc>
        <w:tc>
          <w:tcPr>
            <w:tcW w:w="329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411"/>
        </w:trPr>
        <w:tc>
          <w:tcPr>
            <w:tcW w:w="53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294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c>
          <w:tcPr>
            <w:tcW w:w="15451" w:type="dxa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before="240" w:after="12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Bemerkungen:</w:t>
            </w:r>
          </w:p>
        </w:tc>
      </w:tr>
      <w:tr w:rsidR="00D42D77" w:rsidRPr="00B4079F" w:rsidTr="00AF66F5">
        <w:tc>
          <w:tcPr>
            <w:tcW w:w="15451" w:type="dxa"/>
            <w:gridSpan w:val="9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</w:tbl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  <w:sectPr w:rsidR="00B4079F" w:rsidSect="00B4079F">
          <w:pgSz w:w="16838" w:h="11906" w:orient="landscape"/>
          <w:pgMar w:top="1276" w:right="1134" w:bottom="992" w:left="567" w:header="709" w:footer="709" w:gutter="0"/>
          <w:cols w:space="708"/>
          <w:docGrid w:linePitch="360"/>
        </w:sect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15450" w:type="dxa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  <w:gridCol w:w="2551"/>
        <w:gridCol w:w="2147"/>
        <w:gridCol w:w="2247"/>
      </w:tblGrid>
      <w:tr w:rsidR="00B4079F" w:rsidRPr="00B4079F" w:rsidTr="00AF66F5">
        <w:tc>
          <w:tcPr>
            <w:tcW w:w="8505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Organisationseinheit:</w:t>
            </w:r>
          </w:p>
        </w:tc>
        <w:tc>
          <w:tcPr>
            <w:tcW w:w="4394" w:type="dxa"/>
            <w:gridSpan w:val="2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B4079F" w:rsidRPr="00B4079F" w:rsidTr="00AF66F5">
        <w:trPr>
          <w:trHeight w:hRule="exact" w:val="500"/>
        </w:trPr>
        <w:tc>
          <w:tcPr>
            <w:tcW w:w="8505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32"/>
                <w:szCs w:val="20"/>
                <w:shd w:val="clear" w:color="auto" w:fill="C0C0C0"/>
                <w:lang w:eastAsia="de-DE"/>
              </w:rPr>
              <w:t>Arbeitsblatt B:  Gefährdungs-/ Belastungsbeurteilung</w:t>
            </w: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Arbeitsbereiche:</w:t>
            </w:r>
          </w:p>
        </w:tc>
        <w:tc>
          <w:tcPr>
            <w:tcW w:w="21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2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Geb./Raum-Nr.:</w:t>
            </w:r>
          </w:p>
        </w:tc>
      </w:tr>
      <w:tr w:rsidR="00B4079F" w:rsidRPr="00B4079F" w:rsidTr="00AF66F5">
        <w:tc>
          <w:tcPr>
            <w:tcW w:w="8505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Arbeitsplätze / Tätigkeiten</w:t>
            </w:r>
          </w:p>
        </w:tc>
        <w:tc>
          <w:tcPr>
            <w:tcW w:w="4394" w:type="dxa"/>
            <w:gridSpan w:val="2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</w:tbl>
    <w:p w:rsidR="00B4079F" w:rsidRPr="0028335F" w:rsidRDefault="00B4079F" w:rsidP="00DC30E0">
      <w:pPr>
        <w:spacing w:after="0" w:line="240" w:lineRule="auto"/>
        <w:rPr>
          <w:rFonts w:ascii="Arial" w:hAnsi="Arial" w:cs="Arial"/>
          <w:sz w:val="8"/>
          <w:szCs w:val="8"/>
        </w:rPr>
      </w:pPr>
    </w:p>
    <w:tbl>
      <w:tblPr>
        <w:tblW w:w="154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2410"/>
        <w:gridCol w:w="1134"/>
        <w:gridCol w:w="2976"/>
        <w:gridCol w:w="993"/>
        <w:gridCol w:w="1701"/>
        <w:gridCol w:w="1085"/>
        <w:gridCol w:w="1324"/>
      </w:tblGrid>
      <w:tr w:rsidR="00B4079F" w:rsidRPr="00B4079F" w:rsidTr="00AF66F5">
        <w:trPr>
          <w:trHeight w:val="685"/>
        </w:trPr>
        <w:tc>
          <w:tcPr>
            <w:tcW w:w="709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Nr.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Gefährdungsfaktor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Konkrete Gefährdung im Betrieb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Risiko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Maßnahme</w:t>
            </w: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(technisch, organisatorisch, persönlich)</w:t>
            </w:r>
          </w:p>
        </w:tc>
        <w:tc>
          <w:tcPr>
            <w:tcW w:w="2694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Realisierung</w:t>
            </w:r>
          </w:p>
        </w:tc>
        <w:tc>
          <w:tcPr>
            <w:tcW w:w="2409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Wirksamkeitskontrolle</w:t>
            </w:r>
          </w:p>
        </w:tc>
      </w:tr>
      <w:tr w:rsidR="00B4079F" w:rsidRPr="00B4079F" w:rsidTr="00AF66F5">
        <w:trPr>
          <w:trHeight w:val="453"/>
        </w:trPr>
        <w:tc>
          <w:tcPr>
            <w:tcW w:w="709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3119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bis / am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Verantwortlich</w:t>
            </w:r>
          </w:p>
        </w:tc>
        <w:tc>
          <w:tcPr>
            <w:tcW w:w="1085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wie / wann</w:t>
            </w:r>
          </w:p>
        </w:tc>
        <w:tc>
          <w:tcPr>
            <w:tcW w:w="1324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durch wen</w:t>
            </w:r>
          </w:p>
        </w:tc>
      </w:tr>
      <w:tr w:rsidR="00B4079F" w:rsidRPr="00B4079F" w:rsidTr="00AF66F5">
        <w:trPr>
          <w:trHeight w:val="533"/>
        </w:trPr>
        <w:tc>
          <w:tcPr>
            <w:tcW w:w="6238" w:type="dxa"/>
            <w:gridSpan w:val="3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10. </w:t>
            </w:r>
            <w:r w:rsidRPr="00B4079F">
              <w:rPr>
                <w:rFonts w:ascii="Arial" w:eastAsia="Times New Roman" w:hAnsi="Arial" w:cs="Times New Roman"/>
                <w:lang w:eastAsia="de-DE"/>
              </w:rPr>
              <w:t>Psychische Faktoren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625"/>
        </w:trPr>
        <w:tc>
          <w:tcPr>
            <w:tcW w:w="70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10.1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D77" w:rsidRPr="00B4079F" w:rsidRDefault="003C701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3C701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ungenügend gestaltete Arbeitsaufgabe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67856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1633633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522316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563"/>
        </w:trPr>
        <w:tc>
          <w:tcPr>
            <w:tcW w:w="70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10.2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D77" w:rsidRPr="00B4079F" w:rsidRDefault="003C701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3C701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ungenügend gestaltete Arbeitsorganisation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645585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909581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99904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571"/>
        </w:trPr>
        <w:tc>
          <w:tcPr>
            <w:tcW w:w="70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10.3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D77" w:rsidRPr="00B4079F" w:rsidRDefault="003C701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3C701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ungenügend gestaltete soziale Bedingungen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1598713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58269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-695381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551"/>
        </w:trPr>
        <w:tc>
          <w:tcPr>
            <w:tcW w:w="70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10.4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D77" w:rsidRPr="00B4079F" w:rsidRDefault="003C701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3C701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ungenügend gestaltete Arbeitsplatz- und Arbeitsumgebungs-Bedingungen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603112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1251502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370644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559"/>
        </w:trPr>
        <w:tc>
          <w:tcPr>
            <w:tcW w:w="70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10.5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D77" w:rsidRPr="00B4079F" w:rsidRDefault="003C701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3C701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neue Arbeitsformen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3C701F" w:rsidRPr="00230F06" w:rsidRDefault="008F716C" w:rsidP="003C701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76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701F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3C701F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3C701F" w:rsidRPr="00230F06" w:rsidRDefault="008F716C" w:rsidP="003C701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1382635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701F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3C701F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3C701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802577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701F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3C701F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411"/>
        </w:trPr>
        <w:tc>
          <w:tcPr>
            <w:tcW w:w="70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10.6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D77" w:rsidRPr="00B4079F" w:rsidRDefault="003C701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3C701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weitere Gefährdungen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3C701F" w:rsidRPr="00230F06" w:rsidRDefault="008F716C" w:rsidP="003C701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45340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701F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3C701F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3C701F" w:rsidRPr="00230F06" w:rsidRDefault="008F716C" w:rsidP="003C701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165910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701F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3C701F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3C701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796258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701F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3C701F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c>
          <w:tcPr>
            <w:tcW w:w="15451" w:type="dxa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before="240" w:after="12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Bemerkungen:</w:t>
            </w:r>
          </w:p>
        </w:tc>
      </w:tr>
      <w:tr w:rsidR="00D42D77" w:rsidRPr="00B4079F" w:rsidTr="00AF66F5">
        <w:tc>
          <w:tcPr>
            <w:tcW w:w="15451" w:type="dxa"/>
            <w:gridSpan w:val="9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</w:tbl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  <w:sectPr w:rsidR="00B4079F" w:rsidSect="00B4079F">
          <w:pgSz w:w="16838" w:h="11906" w:orient="landscape"/>
          <w:pgMar w:top="1276" w:right="1134" w:bottom="992" w:left="567" w:header="709" w:footer="709" w:gutter="0"/>
          <w:cols w:space="708"/>
          <w:docGrid w:linePitch="360"/>
        </w:sect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15451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6"/>
        <w:gridCol w:w="2551"/>
        <w:gridCol w:w="2147"/>
        <w:gridCol w:w="2247"/>
      </w:tblGrid>
      <w:tr w:rsidR="00B4079F" w:rsidRPr="00B4079F" w:rsidTr="00AF66F5"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Organisationseinheit:</w:t>
            </w:r>
          </w:p>
        </w:tc>
        <w:tc>
          <w:tcPr>
            <w:tcW w:w="4394" w:type="dxa"/>
            <w:gridSpan w:val="2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  <w:tr w:rsidR="00B4079F" w:rsidRPr="00B4079F" w:rsidTr="00AF66F5">
        <w:trPr>
          <w:trHeight w:hRule="exact" w:val="500"/>
        </w:trPr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32"/>
                <w:szCs w:val="20"/>
                <w:shd w:val="clear" w:color="auto" w:fill="C0C0C0"/>
                <w:lang w:eastAsia="de-DE"/>
              </w:rPr>
              <w:t>Arbeitsblatt B:  Gefährdungs-/ Belastungsbeurteilung</w:t>
            </w: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Arbeitsbereiche:</w:t>
            </w:r>
          </w:p>
        </w:tc>
        <w:tc>
          <w:tcPr>
            <w:tcW w:w="21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247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Geb./Raum-Nr.:</w:t>
            </w:r>
          </w:p>
        </w:tc>
      </w:tr>
      <w:tr w:rsidR="00B4079F" w:rsidRPr="00B4079F" w:rsidTr="00AF66F5">
        <w:tc>
          <w:tcPr>
            <w:tcW w:w="8506" w:type="dxa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  <w:tc>
          <w:tcPr>
            <w:tcW w:w="2551" w:type="dxa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Arbeitsplätze / Tätigkeiten</w:t>
            </w:r>
          </w:p>
        </w:tc>
        <w:tc>
          <w:tcPr>
            <w:tcW w:w="4394" w:type="dxa"/>
            <w:gridSpan w:val="2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6"/>
                <w:szCs w:val="20"/>
                <w:lang w:eastAsia="de-DE"/>
              </w:rPr>
            </w:pPr>
          </w:p>
        </w:tc>
      </w:tr>
    </w:tbl>
    <w:p w:rsidR="00B4079F" w:rsidRPr="00AA67D5" w:rsidRDefault="00B4079F" w:rsidP="00DC30E0">
      <w:pPr>
        <w:spacing w:after="0" w:line="240" w:lineRule="auto"/>
        <w:rPr>
          <w:rFonts w:ascii="Arial" w:hAnsi="Arial" w:cs="Arial"/>
          <w:sz w:val="8"/>
          <w:szCs w:val="8"/>
        </w:rPr>
      </w:pPr>
    </w:p>
    <w:tbl>
      <w:tblPr>
        <w:tblW w:w="1545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2410"/>
        <w:gridCol w:w="1134"/>
        <w:gridCol w:w="2976"/>
        <w:gridCol w:w="993"/>
        <w:gridCol w:w="1701"/>
        <w:gridCol w:w="1085"/>
        <w:gridCol w:w="1324"/>
      </w:tblGrid>
      <w:tr w:rsidR="00B4079F" w:rsidRPr="00B4079F" w:rsidTr="00AF66F5">
        <w:trPr>
          <w:trHeight w:val="685"/>
        </w:trPr>
        <w:tc>
          <w:tcPr>
            <w:tcW w:w="709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Nr.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Gefährdungsfaktor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Konkrete Gefährdung im Betrieb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Risiko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Maßnahme</w:t>
            </w: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(technisch, organisatorisch, persönlich)</w:t>
            </w:r>
          </w:p>
        </w:tc>
        <w:tc>
          <w:tcPr>
            <w:tcW w:w="2694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Realisierung</w:t>
            </w:r>
          </w:p>
        </w:tc>
        <w:tc>
          <w:tcPr>
            <w:tcW w:w="2409" w:type="dxa"/>
            <w:gridSpan w:val="2"/>
            <w:tcBorders>
              <w:bottom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Wirksamkeitskontrolle</w:t>
            </w:r>
          </w:p>
        </w:tc>
      </w:tr>
      <w:tr w:rsidR="00B4079F" w:rsidRPr="00B4079F" w:rsidTr="00AF66F5">
        <w:trPr>
          <w:trHeight w:val="453"/>
        </w:trPr>
        <w:tc>
          <w:tcPr>
            <w:tcW w:w="709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3119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bis / am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Verantwortlich</w:t>
            </w:r>
          </w:p>
        </w:tc>
        <w:tc>
          <w:tcPr>
            <w:tcW w:w="1085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wie / wann</w:t>
            </w:r>
          </w:p>
        </w:tc>
        <w:tc>
          <w:tcPr>
            <w:tcW w:w="1324" w:type="dxa"/>
            <w:tcBorders>
              <w:top w:val="nil"/>
            </w:tcBorders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durch wen</w:t>
            </w:r>
          </w:p>
        </w:tc>
      </w:tr>
      <w:tr w:rsidR="00B4079F" w:rsidRPr="00B4079F" w:rsidTr="00AF66F5">
        <w:trPr>
          <w:trHeight w:val="533"/>
        </w:trPr>
        <w:tc>
          <w:tcPr>
            <w:tcW w:w="3828" w:type="dxa"/>
            <w:gridSpan w:val="2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11. </w:t>
            </w:r>
            <w:r w:rsidRPr="00B4079F">
              <w:rPr>
                <w:rFonts w:ascii="Arial" w:eastAsia="Times New Roman" w:hAnsi="Arial" w:cs="Times New Roman"/>
                <w:lang w:eastAsia="de-DE"/>
              </w:rPr>
              <w:t>Sonstige Gefährdungen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 w:rsidR="00B4079F" w:rsidRPr="00B4079F" w:rsidRDefault="00B4079F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625"/>
        </w:trPr>
        <w:tc>
          <w:tcPr>
            <w:tcW w:w="70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11.1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durch Menschen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451940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1333908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252086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563"/>
        </w:trPr>
        <w:tc>
          <w:tcPr>
            <w:tcW w:w="70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11.2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durch Tiere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231313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329650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78341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571"/>
        </w:trPr>
        <w:tc>
          <w:tcPr>
            <w:tcW w:w="70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11.3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durch Pflanzen und pflanzliche Produkte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1621765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1242711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1862926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551"/>
        </w:trPr>
        <w:tc>
          <w:tcPr>
            <w:tcW w:w="70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11.4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D77" w:rsidRPr="00B4079F" w:rsidRDefault="00F07C23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w</w:t>
            </w:r>
            <w:r w:rsidR="00D42D77"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eitere Gefährdungen</w:t>
            </w: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0000"/>
                  <w:sz w:val="18"/>
                  <w:szCs w:val="18"/>
                  <w:lang w:eastAsia="de-DE"/>
                </w:rPr>
                <w:id w:val="-68658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0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0000"/>
                <w:sz w:val="18"/>
                <w:szCs w:val="18"/>
                <w:lang w:eastAsia="de-DE"/>
              </w:rPr>
              <w:t xml:space="preserve"> hoch</w:t>
            </w:r>
          </w:p>
          <w:p w:rsidR="00D42D77" w:rsidRPr="00230F06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FFC000"/>
                  <w:sz w:val="18"/>
                  <w:szCs w:val="18"/>
                  <w:lang w:eastAsia="de-DE"/>
                </w:rPr>
                <w:id w:val="-576824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FFC00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FFC000"/>
                <w:sz w:val="18"/>
                <w:szCs w:val="18"/>
                <w:lang w:eastAsia="de-DE"/>
              </w:rPr>
              <w:t xml:space="preserve"> mittel</w:t>
            </w:r>
          </w:p>
          <w:p w:rsidR="00D42D77" w:rsidRPr="00B4079F" w:rsidRDefault="008F716C" w:rsidP="00BC02A8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sdt>
              <w:sdtPr>
                <w:rPr>
                  <w:rFonts w:ascii="Arial" w:eastAsia="Times New Roman" w:hAnsi="Arial" w:cs="Times New Roman"/>
                  <w:color w:val="00B050"/>
                  <w:sz w:val="18"/>
                  <w:szCs w:val="18"/>
                  <w:lang w:eastAsia="de-DE"/>
                </w:rPr>
                <w:id w:val="464475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2D77" w:rsidRPr="00230F06">
                  <w:rPr>
                    <w:rFonts w:ascii="MS Gothic" w:eastAsia="MS Gothic" w:hAnsi="MS Gothic" w:cs="Times New Roman" w:hint="eastAsia"/>
                    <w:color w:val="00B050"/>
                    <w:sz w:val="18"/>
                    <w:szCs w:val="18"/>
                    <w:lang w:eastAsia="de-DE"/>
                  </w:rPr>
                  <w:t>☐</w:t>
                </w:r>
              </w:sdtContent>
            </w:sdt>
            <w:r w:rsidR="00D42D77" w:rsidRPr="00230F06">
              <w:rPr>
                <w:rFonts w:ascii="Arial" w:eastAsia="Times New Roman" w:hAnsi="Arial" w:cs="Times New Roman"/>
                <w:color w:val="00B050"/>
                <w:sz w:val="18"/>
                <w:szCs w:val="18"/>
                <w:lang w:eastAsia="de-DE"/>
              </w:rPr>
              <w:t xml:space="preserve"> gering</w:t>
            </w: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rPr>
          <w:trHeight w:val="559"/>
        </w:trPr>
        <w:tc>
          <w:tcPr>
            <w:tcW w:w="70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11.5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BA3793">
        <w:trPr>
          <w:trHeight w:val="549"/>
        </w:trPr>
        <w:tc>
          <w:tcPr>
            <w:tcW w:w="70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  <w:t>11.6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410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3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76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5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4" w:type="dxa"/>
            <w:shd w:val="clear" w:color="auto" w:fill="auto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  <w:tr w:rsidR="00D42D77" w:rsidRPr="00B4079F" w:rsidTr="00AF66F5">
        <w:tc>
          <w:tcPr>
            <w:tcW w:w="15451" w:type="dxa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before="240" w:after="120" w:line="240" w:lineRule="auto"/>
              <w:rPr>
                <w:rFonts w:ascii="Arial" w:eastAsia="Times New Roman" w:hAnsi="Arial" w:cs="Times New Roman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lang w:eastAsia="de-DE"/>
              </w:rPr>
              <w:t>Bemerkungen:</w:t>
            </w:r>
          </w:p>
        </w:tc>
      </w:tr>
      <w:tr w:rsidR="00D42D77" w:rsidRPr="00B4079F" w:rsidTr="00AF66F5">
        <w:tc>
          <w:tcPr>
            <w:tcW w:w="15451" w:type="dxa"/>
            <w:gridSpan w:val="9"/>
            <w:tcBorders>
              <w:top w:val="nil"/>
              <w:bottom w:val="single" w:sz="6" w:space="0" w:color="auto"/>
            </w:tcBorders>
            <w:shd w:val="clear" w:color="auto" w:fill="auto"/>
            <w:vAlign w:val="center"/>
          </w:tcPr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  <w:p w:rsidR="00D42D77" w:rsidRPr="00B4079F" w:rsidRDefault="00D42D77" w:rsidP="00B4079F">
            <w:pPr>
              <w:tabs>
                <w:tab w:val="left" w:pos="4253"/>
                <w:tab w:val="left" w:pos="4395"/>
              </w:tabs>
              <w:spacing w:before="60" w:after="60" w:line="240" w:lineRule="auto"/>
              <w:rPr>
                <w:rFonts w:ascii="Arial" w:eastAsia="Times New Roman" w:hAnsi="Arial" w:cs="Times New Roman"/>
                <w:sz w:val="20"/>
                <w:szCs w:val="20"/>
                <w:lang w:eastAsia="de-DE"/>
              </w:rPr>
            </w:pPr>
          </w:p>
        </w:tc>
      </w:tr>
    </w:tbl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  <w:sectPr w:rsidR="00B4079F" w:rsidSect="00B4079F">
          <w:pgSz w:w="16838" w:h="11906" w:orient="landscape"/>
          <w:pgMar w:top="1276" w:right="1134" w:bottom="992" w:left="567" w:header="709" w:footer="709" w:gutter="0"/>
          <w:cols w:space="708"/>
          <w:docGrid w:linePitch="360"/>
        </w:sectPr>
      </w:pPr>
    </w:p>
    <w:p w:rsidR="00B4079F" w:rsidRDefault="00B4079F" w:rsidP="00DC30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4079F" w:rsidRPr="00B4079F" w:rsidRDefault="00B4079F" w:rsidP="00B4079F">
      <w:pPr>
        <w:tabs>
          <w:tab w:val="left" w:pos="4253"/>
          <w:tab w:val="left" w:pos="4395"/>
        </w:tabs>
        <w:spacing w:after="0" w:line="240" w:lineRule="auto"/>
        <w:rPr>
          <w:rFonts w:ascii="Arial" w:eastAsia="Times New Roman" w:hAnsi="Arial" w:cs="Times New Roman"/>
          <w:b/>
          <w:sz w:val="32"/>
          <w:szCs w:val="20"/>
          <w:lang w:eastAsia="de-DE"/>
        </w:rPr>
      </w:pPr>
      <w:r w:rsidRPr="00B4079F">
        <w:rPr>
          <w:rFonts w:ascii="Arial" w:eastAsia="Times New Roman" w:hAnsi="Arial" w:cs="Times New Roman"/>
          <w:b/>
          <w:sz w:val="32"/>
          <w:szCs w:val="20"/>
          <w:shd w:val="clear" w:color="auto" w:fill="C0C0C0"/>
          <w:lang w:eastAsia="de-DE"/>
        </w:rPr>
        <w:t>Arbeitsblatt C:  Wirkungskontrolle der getroffenen Maßnamen</w:t>
      </w:r>
    </w:p>
    <w:p w:rsidR="00B4079F" w:rsidRPr="00B4079F" w:rsidRDefault="00B4079F" w:rsidP="00B4079F">
      <w:pPr>
        <w:tabs>
          <w:tab w:val="left" w:pos="4253"/>
          <w:tab w:val="left" w:pos="4395"/>
        </w:tabs>
        <w:spacing w:after="0" w:line="240" w:lineRule="auto"/>
        <w:rPr>
          <w:rFonts w:ascii="Arial" w:eastAsia="Times New Roman" w:hAnsi="Arial" w:cs="Times New Roman"/>
          <w:sz w:val="26"/>
          <w:szCs w:val="20"/>
          <w:lang w:eastAsia="de-DE"/>
        </w:rPr>
      </w:pPr>
    </w:p>
    <w:p w:rsidR="00B4079F" w:rsidRPr="00B4079F" w:rsidRDefault="00B4079F" w:rsidP="00B4079F">
      <w:pPr>
        <w:tabs>
          <w:tab w:val="left" w:pos="2552"/>
          <w:tab w:val="left" w:pos="4253"/>
          <w:tab w:val="left" w:pos="4395"/>
        </w:tabs>
        <w:spacing w:after="0" w:line="360" w:lineRule="auto"/>
        <w:rPr>
          <w:rFonts w:ascii="Arial" w:eastAsia="Times New Roman" w:hAnsi="Arial" w:cs="Times New Roman"/>
          <w:sz w:val="26"/>
          <w:szCs w:val="20"/>
          <w:lang w:eastAsia="de-DE"/>
        </w:rPr>
      </w:pP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t>Organisationseinheit:</w:t>
      </w: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tab/>
        <w:t xml:space="preserve">.........................................................        Blatt-Nr.:      </w:t>
      </w: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fldChar w:fldCharType="begin">
          <w:ffData>
            <w:name w:val="Kontrollkästchen2"/>
            <w:enabled/>
            <w:calcOnExit w:val="0"/>
            <w:checkBox>
              <w:size w:val="30"/>
              <w:default w:val="0"/>
            </w:checkBox>
          </w:ffData>
        </w:fldChar>
      </w:r>
      <w:bookmarkStart w:id="1" w:name="Kontrollkästchen2"/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instrText xml:space="preserve"> FORMCHECKBOX </w:instrText>
      </w:r>
      <w:r w:rsidR="008F716C">
        <w:rPr>
          <w:rFonts w:ascii="Arial" w:eastAsia="Times New Roman" w:hAnsi="Arial" w:cs="Times New Roman"/>
          <w:sz w:val="26"/>
          <w:szCs w:val="20"/>
          <w:lang w:eastAsia="de-DE"/>
        </w:rPr>
      </w:r>
      <w:r w:rsidR="008F716C">
        <w:rPr>
          <w:rFonts w:ascii="Arial" w:eastAsia="Times New Roman" w:hAnsi="Arial" w:cs="Times New Roman"/>
          <w:sz w:val="26"/>
          <w:szCs w:val="20"/>
          <w:lang w:eastAsia="de-DE"/>
        </w:rPr>
        <w:fldChar w:fldCharType="separate"/>
      </w: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fldChar w:fldCharType="end"/>
      </w:r>
      <w:bookmarkEnd w:id="1"/>
      <w:r w:rsidRPr="00B4079F">
        <w:rPr>
          <w:rFonts w:ascii="Arial" w:eastAsia="Times New Roman" w:hAnsi="Arial" w:cs="Times New Roman"/>
          <w:sz w:val="30"/>
          <w:szCs w:val="20"/>
          <w:lang w:eastAsia="de-DE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3"/>
      <w:r w:rsidRPr="00B4079F">
        <w:rPr>
          <w:rFonts w:ascii="Arial" w:eastAsia="Times New Roman" w:hAnsi="Arial" w:cs="Times New Roman"/>
          <w:sz w:val="30"/>
          <w:szCs w:val="20"/>
          <w:lang w:eastAsia="de-DE"/>
        </w:rPr>
        <w:instrText xml:space="preserve"> FORMCHECKBOX </w:instrText>
      </w:r>
      <w:r w:rsidR="008F716C">
        <w:rPr>
          <w:rFonts w:ascii="Arial" w:eastAsia="Times New Roman" w:hAnsi="Arial" w:cs="Times New Roman"/>
          <w:sz w:val="30"/>
          <w:szCs w:val="20"/>
          <w:lang w:eastAsia="de-DE"/>
        </w:rPr>
      </w:r>
      <w:r w:rsidR="008F716C">
        <w:rPr>
          <w:rFonts w:ascii="Arial" w:eastAsia="Times New Roman" w:hAnsi="Arial" w:cs="Times New Roman"/>
          <w:sz w:val="30"/>
          <w:szCs w:val="20"/>
          <w:lang w:eastAsia="de-DE"/>
        </w:rPr>
        <w:fldChar w:fldCharType="separate"/>
      </w:r>
      <w:r w:rsidRPr="00B4079F">
        <w:rPr>
          <w:rFonts w:ascii="Arial" w:eastAsia="Times New Roman" w:hAnsi="Arial" w:cs="Times New Roman"/>
          <w:sz w:val="30"/>
          <w:szCs w:val="20"/>
          <w:lang w:eastAsia="de-DE"/>
        </w:rPr>
        <w:fldChar w:fldCharType="end"/>
      </w:r>
      <w:bookmarkEnd w:id="2"/>
    </w:p>
    <w:p w:rsidR="00B4079F" w:rsidRPr="00B4079F" w:rsidRDefault="00B4079F" w:rsidP="00B4079F">
      <w:pPr>
        <w:tabs>
          <w:tab w:val="left" w:pos="2552"/>
          <w:tab w:val="left" w:pos="4253"/>
          <w:tab w:val="left" w:pos="4395"/>
        </w:tabs>
        <w:spacing w:after="0" w:line="360" w:lineRule="auto"/>
        <w:rPr>
          <w:rFonts w:ascii="Arial" w:eastAsia="Times New Roman" w:hAnsi="Arial" w:cs="Times New Roman"/>
          <w:sz w:val="26"/>
          <w:szCs w:val="20"/>
          <w:lang w:eastAsia="de-DE"/>
        </w:rPr>
      </w:pP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t>Arbeitsbereich:</w:t>
      </w: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tab/>
        <w:t xml:space="preserve">........................................................         von gesamt: </w:t>
      </w: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fldChar w:fldCharType="begin">
          <w:ffData>
            <w:name w:val="Kontrollkästchen2"/>
            <w:enabled/>
            <w:calcOnExit w:val="0"/>
            <w:checkBox>
              <w:size w:val="30"/>
              <w:default w:val="0"/>
            </w:checkBox>
          </w:ffData>
        </w:fldChar>
      </w: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instrText xml:space="preserve"> FORMCHECKBOX </w:instrText>
      </w:r>
      <w:r w:rsidR="008F716C">
        <w:rPr>
          <w:rFonts w:ascii="Arial" w:eastAsia="Times New Roman" w:hAnsi="Arial" w:cs="Times New Roman"/>
          <w:sz w:val="26"/>
          <w:szCs w:val="20"/>
          <w:lang w:eastAsia="de-DE"/>
        </w:rPr>
      </w:r>
      <w:r w:rsidR="008F716C">
        <w:rPr>
          <w:rFonts w:ascii="Arial" w:eastAsia="Times New Roman" w:hAnsi="Arial" w:cs="Times New Roman"/>
          <w:sz w:val="26"/>
          <w:szCs w:val="20"/>
          <w:lang w:eastAsia="de-DE"/>
        </w:rPr>
        <w:fldChar w:fldCharType="separate"/>
      </w: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fldChar w:fldCharType="end"/>
      </w: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fldChar w:fldCharType="begin">
          <w:ffData>
            <w:name w:val="Kontrollkästchen2"/>
            <w:enabled/>
            <w:calcOnExit w:val="0"/>
            <w:checkBox>
              <w:size w:val="30"/>
              <w:default w:val="0"/>
            </w:checkBox>
          </w:ffData>
        </w:fldChar>
      </w: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instrText xml:space="preserve"> FORMCHECKBOX </w:instrText>
      </w:r>
      <w:r w:rsidR="008F716C">
        <w:rPr>
          <w:rFonts w:ascii="Arial" w:eastAsia="Times New Roman" w:hAnsi="Arial" w:cs="Times New Roman"/>
          <w:sz w:val="26"/>
          <w:szCs w:val="20"/>
          <w:lang w:eastAsia="de-DE"/>
        </w:rPr>
      </w:r>
      <w:r w:rsidR="008F716C">
        <w:rPr>
          <w:rFonts w:ascii="Arial" w:eastAsia="Times New Roman" w:hAnsi="Arial" w:cs="Times New Roman"/>
          <w:sz w:val="26"/>
          <w:szCs w:val="20"/>
          <w:lang w:eastAsia="de-DE"/>
        </w:rPr>
        <w:fldChar w:fldCharType="separate"/>
      </w: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fldChar w:fldCharType="end"/>
      </w:r>
    </w:p>
    <w:p w:rsidR="00B4079F" w:rsidRPr="00B4079F" w:rsidRDefault="00B4079F" w:rsidP="00B4079F">
      <w:pPr>
        <w:tabs>
          <w:tab w:val="left" w:pos="2552"/>
          <w:tab w:val="left" w:pos="4253"/>
          <w:tab w:val="left" w:pos="4395"/>
          <w:tab w:val="left" w:pos="5670"/>
        </w:tabs>
        <w:spacing w:after="0" w:line="360" w:lineRule="auto"/>
        <w:rPr>
          <w:rFonts w:ascii="Arial" w:eastAsia="Times New Roman" w:hAnsi="Arial" w:cs="Times New Roman"/>
          <w:sz w:val="26"/>
          <w:szCs w:val="20"/>
          <w:lang w:eastAsia="de-DE"/>
        </w:rPr>
      </w:pP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t xml:space="preserve">Kontrolle durchgeführt am................................ </w:t>
      </w: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tab/>
      </w:r>
      <w:r w:rsidRPr="00B4079F">
        <w:rPr>
          <w:rFonts w:ascii="Arial" w:eastAsia="Times New Roman" w:hAnsi="Arial" w:cs="Times New Roman"/>
          <w:sz w:val="18"/>
          <w:szCs w:val="20"/>
          <w:lang w:eastAsia="de-DE"/>
        </w:rPr>
        <w:t xml:space="preserve">von: </w:t>
      </w: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t>...............................................</w:t>
      </w:r>
    </w:p>
    <w:p w:rsidR="00B4079F" w:rsidRPr="00B4079F" w:rsidRDefault="00B4079F" w:rsidP="00B4079F">
      <w:pPr>
        <w:tabs>
          <w:tab w:val="left" w:pos="2552"/>
          <w:tab w:val="left" w:pos="4253"/>
          <w:tab w:val="left" w:pos="4395"/>
          <w:tab w:val="left" w:pos="5670"/>
        </w:tabs>
        <w:spacing w:after="0" w:line="360" w:lineRule="auto"/>
        <w:rPr>
          <w:rFonts w:ascii="Arial" w:eastAsia="Times New Roman" w:hAnsi="Arial" w:cs="Times New Roman"/>
          <w:sz w:val="26"/>
          <w:szCs w:val="20"/>
          <w:lang w:eastAsia="de-DE"/>
        </w:rPr>
      </w:pP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tab/>
      </w: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tab/>
      </w: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tab/>
      </w: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tab/>
      </w:r>
      <w:r w:rsidRPr="00B4079F">
        <w:rPr>
          <w:rFonts w:ascii="Arial" w:eastAsia="Times New Roman" w:hAnsi="Arial" w:cs="Times New Roman"/>
          <w:sz w:val="18"/>
          <w:szCs w:val="20"/>
          <w:lang w:eastAsia="de-DE"/>
        </w:rPr>
        <w:t>Unterschrift:</w:t>
      </w:r>
      <w:r w:rsidRPr="00B4079F">
        <w:rPr>
          <w:rFonts w:ascii="Arial" w:eastAsia="Times New Roman" w:hAnsi="Arial" w:cs="Times New Roman"/>
          <w:sz w:val="26"/>
          <w:szCs w:val="20"/>
          <w:lang w:eastAsia="de-DE"/>
        </w:rPr>
        <w:t xml:space="preserve"> ......................................</w:t>
      </w:r>
    </w:p>
    <w:p w:rsidR="00B4079F" w:rsidRPr="00B4079F" w:rsidRDefault="00B4079F" w:rsidP="00B4079F">
      <w:pPr>
        <w:tabs>
          <w:tab w:val="left" w:pos="2552"/>
          <w:tab w:val="left" w:pos="4253"/>
          <w:tab w:val="left" w:pos="4395"/>
        </w:tabs>
        <w:spacing w:after="0" w:line="240" w:lineRule="auto"/>
        <w:rPr>
          <w:rFonts w:ascii="Arial" w:eastAsia="Times New Roman" w:hAnsi="Arial" w:cs="Times New Roman"/>
          <w:sz w:val="26"/>
          <w:szCs w:val="20"/>
          <w:lang w:eastAsia="de-D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1276"/>
        <w:gridCol w:w="8432"/>
      </w:tblGrid>
      <w:tr w:rsidR="00B4079F" w:rsidRPr="00B4079F" w:rsidTr="00B4079F">
        <w:tc>
          <w:tcPr>
            <w:tcW w:w="10345" w:type="dxa"/>
            <w:gridSpan w:val="3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  <w:t>Tätigkeit:</w:t>
            </w:r>
          </w:p>
        </w:tc>
      </w:tr>
      <w:tr w:rsidR="00B4079F" w:rsidRPr="00B4079F" w:rsidTr="00AA67D5"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  <w:t>Lfd.</w:t>
            </w:r>
          </w:p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  <w:t>Nr.: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  <w:t>G. / B.-Faktor</w:t>
            </w: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:rsidR="00B4079F" w:rsidRPr="00B4079F" w:rsidRDefault="00B4079F" w:rsidP="00AA67D5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  <w:r w:rsidRPr="00B4079F"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  <w:t>Restgefährdung</w:t>
            </w: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  <w:tr w:rsidR="00B4079F" w:rsidRPr="00B4079F" w:rsidTr="00B4079F">
        <w:trPr>
          <w:trHeight w:hRule="exact" w:val="500"/>
        </w:trPr>
        <w:tc>
          <w:tcPr>
            <w:tcW w:w="63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  <w:tc>
          <w:tcPr>
            <w:tcW w:w="8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079F" w:rsidRPr="00B4079F" w:rsidRDefault="00B4079F" w:rsidP="00B4079F">
            <w:pPr>
              <w:tabs>
                <w:tab w:val="left" w:pos="2552"/>
                <w:tab w:val="left" w:pos="4253"/>
                <w:tab w:val="left" w:pos="4395"/>
              </w:tabs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6"/>
                <w:szCs w:val="20"/>
                <w:lang w:eastAsia="de-DE"/>
              </w:rPr>
            </w:pPr>
          </w:p>
        </w:tc>
      </w:tr>
    </w:tbl>
    <w:p w:rsidR="00DC30E0" w:rsidRPr="00DC30E0" w:rsidRDefault="00DC30E0" w:rsidP="0028335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C30E0" w:rsidRPr="00DC30E0" w:rsidSect="00DE777D">
      <w:pgSz w:w="11906" w:h="16838"/>
      <w:pgMar w:top="851" w:right="1276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44C" w:rsidRDefault="0099044C" w:rsidP="0028335F">
      <w:pPr>
        <w:spacing w:after="0" w:line="240" w:lineRule="auto"/>
      </w:pPr>
      <w:r>
        <w:separator/>
      </w:r>
    </w:p>
  </w:endnote>
  <w:endnote w:type="continuationSeparator" w:id="0">
    <w:p w:rsidR="0099044C" w:rsidRDefault="0099044C" w:rsidP="0028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CDD" w:rsidRPr="003B2CAC" w:rsidRDefault="00350C7A" w:rsidP="003B2CAC">
    <w:pPr>
      <w:pStyle w:val="Fuzeile"/>
      <w:jc w:val="right"/>
      <w:rPr>
        <w:sz w:val="14"/>
        <w:szCs w:val="14"/>
      </w:rPr>
    </w:pPr>
    <w:r>
      <w:rPr>
        <w:sz w:val="14"/>
        <w:szCs w:val="14"/>
      </w:rPr>
      <w:t>31</w:t>
    </w:r>
    <w:r w:rsidR="0087626A">
      <w:rPr>
        <w:sz w:val="14"/>
        <w:szCs w:val="14"/>
      </w:rPr>
      <w:t>.01.2018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44C" w:rsidRDefault="0099044C" w:rsidP="0028335F">
      <w:pPr>
        <w:spacing w:after="0" w:line="240" w:lineRule="auto"/>
      </w:pPr>
      <w:r>
        <w:separator/>
      </w:r>
    </w:p>
  </w:footnote>
  <w:footnote w:type="continuationSeparator" w:id="0">
    <w:p w:rsidR="0099044C" w:rsidRDefault="0099044C" w:rsidP="00283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CDD" w:rsidRDefault="00AE7CDD" w:rsidP="00014A83">
    <w:pPr>
      <w:pStyle w:val="Kopfzeile"/>
      <w:tabs>
        <w:tab w:val="center" w:pos="4818"/>
        <w:tab w:val="left" w:pos="5505"/>
        <w:tab w:val="left" w:pos="5550"/>
      </w:tabs>
      <w:jc w:val="center"/>
    </w:pPr>
    <w:r>
      <w:t xml:space="preserve">- </w:t>
    </w:r>
    <w:sdt>
      <w:sdtPr>
        <w:id w:val="-161204177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F716C">
          <w:rPr>
            <w:noProof/>
          </w:rPr>
          <w:t>1</w:t>
        </w:r>
        <w:r>
          <w:fldChar w:fldCharType="end"/>
        </w:r>
        <w:r>
          <w:t xml:space="preserve"> -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42"/>
    <w:rsid w:val="00014A83"/>
    <w:rsid w:val="001063C6"/>
    <w:rsid w:val="00137A1F"/>
    <w:rsid w:val="00230F06"/>
    <w:rsid w:val="0028335F"/>
    <w:rsid w:val="00310FC2"/>
    <w:rsid w:val="00312353"/>
    <w:rsid w:val="003414EE"/>
    <w:rsid w:val="00350C7A"/>
    <w:rsid w:val="00385693"/>
    <w:rsid w:val="003A5DBA"/>
    <w:rsid w:val="003B2CAC"/>
    <w:rsid w:val="003C701F"/>
    <w:rsid w:val="003E2A49"/>
    <w:rsid w:val="0043425F"/>
    <w:rsid w:val="00452620"/>
    <w:rsid w:val="005371E7"/>
    <w:rsid w:val="00557D81"/>
    <w:rsid w:val="006A2442"/>
    <w:rsid w:val="007768AB"/>
    <w:rsid w:val="00785730"/>
    <w:rsid w:val="008642F3"/>
    <w:rsid w:val="0087626A"/>
    <w:rsid w:val="008F716C"/>
    <w:rsid w:val="0099044C"/>
    <w:rsid w:val="00AA67D5"/>
    <w:rsid w:val="00AE7CDD"/>
    <w:rsid w:val="00AF66F5"/>
    <w:rsid w:val="00B4079F"/>
    <w:rsid w:val="00BA3793"/>
    <w:rsid w:val="00BC02A8"/>
    <w:rsid w:val="00BC58AE"/>
    <w:rsid w:val="00C137B8"/>
    <w:rsid w:val="00C91AC9"/>
    <w:rsid w:val="00D42D77"/>
    <w:rsid w:val="00D91562"/>
    <w:rsid w:val="00DC30E0"/>
    <w:rsid w:val="00DE777D"/>
    <w:rsid w:val="00E06F1F"/>
    <w:rsid w:val="00EE7564"/>
    <w:rsid w:val="00F0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7144032-F501-4D17-8348-FF9C3E40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6A24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0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0FC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833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335F"/>
  </w:style>
  <w:style w:type="paragraph" w:styleId="Fuzeile">
    <w:name w:val="footer"/>
    <w:basedOn w:val="Standard"/>
    <w:link w:val="FuzeileZchn"/>
    <w:uiPriority w:val="99"/>
    <w:unhideWhenUsed/>
    <w:rsid w:val="002833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3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1AEFE-9E48-4BC4-8110-046C60B2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E9ADE306</Template>
  <TotalTime>0</TotalTime>
  <Pages>18</Pages>
  <Words>2028</Words>
  <Characters>12780</Characters>
  <Application>Microsoft Office Word</Application>
  <DocSecurity>4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KIT</Company>
  <LinksUpToDate>false</LinksUpToDate>
  <CharactersWithSpaces>14779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Burckhardt, Heike</dc:creator>
  <cp:keywords/>
  <dc:description/>
  <cp:lastModifiedBy>Demel, Pia (SUM)</cp:lastModifiedBy>
  <cp:revision>2</cp:revision>
  <cp:lastPrinted>2017-02-14T10:06:00Z</cp:lastPrinted>
  <dcterms:created xsi:type="dcterms:W3CDTF">2018-02-08T13:16:00Z</dcterms:created>
  <dcterms:modified xsi:type="dcterms:W3CDTF">2018-02-08T13:16:00Z</dcterms:modified>
</cp:coreProperties>
</file>